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404" w14:textId="535688BB" w:rsidR="00623056" w:rsidRDefault="00623056" w:rsidP="00737E5B">
      <w:pPr>
        <w:pStyle w:val="3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77777777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7C94558D" w14:textId="77777777" w:rsidR="00623056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А. С. Мумладзе</w:t>
                            </w:r>
                          </w:p>
                          <w:p w14:paraId="7C6698A8" w14:textId="77777777" w:rsidR="009853BB" w:rsidRDefault="009853BB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231FB8B5" w:rsidR="00623056" w:rsidRDefault="00B323C9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9853BB">
                              <w:t xml:space="preserve"> </w:t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D360616" w14:textId="77777777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7C94558D" w14:textId="77777777" w:rsidR="00623056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А. С. Мумладзе</w:t>
                      </w:r>
                    </w:p>
                    <w:p w14:paraId="7C6698A8" w14:textId="77777777" w:rsidR="009853BB" w:rsidRDefault="009853BB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231FB8B5" w:rsidR="00623056" w:rsidRDefault="00B323C9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9853BB">
                        <w:t xml:space="preserve"> </w:t>
                      </w:r>
                      <w:r w:rsidR="009853BB">
                        <w:tab/>
                      </w:r>
                      <w:r w:rsidR="009853BB">
                        <w:tab/>
                      </w:r>
                      <w:r w:rsidR="009853BB">
                        <w:tab/>
                      </w:r>
                      <w:r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00548C5E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3C7FA0C1" w:rsidR="00F25B6D" w:rsidRPr="003B0423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 w:rsidR="003B0423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7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427D7545" w14:textId="3C7FA0C1" w:rsidR="00F25B6D" w:rsidRPr="003B0423" w:rsidRDefault="00F25B6D" w:rsidP="00F25B6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 w:rsidR="003B0423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8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0424D15E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39C84021" w:rsidR="00065099" w:rsidRDefault="002709BC" w:rsidP="00E53A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43345FE2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4478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7F9F1F61" w:rsidR="00340E0A" w:rsidRPr="00C26556" w:rsidRDefault="00BA29AF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</w:t>
                            </w:r>
                            <w:r w:rsidR="001470E8">
                              <w:t>4</w:t>
                            </w:r>
                          </w:p>
                          <w:p w14:paraId="3480503F" w14:textId="3F2516E4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BA29AF">
                              <w:t>Основы алгоритмизации и программирования</w:t>
                            </w:r>
                            <w:r>
                              <w:t>»</w:t>
                            </w:r>
                          </w:p>
                          <w:p w14:paraId="399362F8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7D0751AA" w:rsidR="00D02C31" w:rsidRDefault="009853BB" w:rsidP="003B042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="001470E8" w:rsidRPr="001470E8">
                              <w:rPr>
                                <w:b/>
                                <w:bCs/>
                              </w:rPr>
                              <w:t xml:space="preserve">РАЗРАБОТКА ПРИЛОЖЕНИЙ НА С++ </w:t>
                            </w:r>
                            <w:r w:rsidR="001470E8">
                              <w:rPr>
                                <w:b/>
                                <w:bCs/>
                              </w:rPr>
                              <w:br/>
                            </w:r>
                            <w:r w:rsidR="001470E8" w:rsidRPr="001470E8">
                              <w:rPr>
                                <w:b/>
                                <w:bCs/>
                              </w:rPr>
                              <w:t>В ОБЪЕКТНОМ СТИЛЕ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  <w:p w14:paraId="43B5213D" w14:textId="5A7A6F09" w:rsidR="002709BC" w:rsidRPr="002709BC" w:rsidRDefault="002709BC" w:rsidP="002709BC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 w:rsidRPr="002709BC">
                              <w:t xml:space="preserve">Вариант </w:t>
                            </w:r>
                            <w:r w:rsidR="001470E8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805" id="Надпись 2" o:spid="_x0000_s1029" type="#_x0000_t202" style="position:absolute;left:0;text-align:left;margin-left:415pt;margin-top:317.7pt;width:466.2pt;height:11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" fillcolor="white [3201]" stroked="f" strokeweight=".5pt">
                <v:textbox>
                  <w:txbxContent>
                    <w:p w14:paraId="670135F8" w14:textId="7F9F1F61" w:rsidR="00340E0A" w:rsidRPr="00C26556" w:rsidRDefault="00BA29AF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</w:t>
                      </w:r>
                      <w:r w:rsidR="001470E8">
                        <w:t>4</w:t>
                      </w:r>
                    </w:p>
                    <w:p w14:paraId="3480503F" w14:textId="3F2516E4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BA29AF">
                        <w:t>Основы алгоритмизации и программирования</w:t>
                      </w:r>
                      <w:r>
                        <w:t>»</w:t>
                      </w:r>
                    </w:p>
                    <w:p w14:paraId="399362F8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7D0751AA" w:rsidR="00D02C31" w:rsidRDefault="009853BB" w:rsidP="003B0423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="001470E8" w:rsidRPr="001470E8">
                        <w:rPr>
                          <w:b/>
                          <w:bCs/>
                        </w:rPr>
                        <w:t xml:space="preserve">РАЗРАБОТКА ПРИЛОЖЕНИЙ НА С++ </w:t>
                      </w:r>
                      <w:r w:rsidR="001470E8">
                        <w:rPr>
                          <w:b/>
                          <w:bCs/>
                        </w:rPr>
                        <w:br/>
                      </w:r>
                      <w:r w:rsidR="001470E8" w:rsidRPr="001470E8">
                        <w:rPr>
                          <w:b/>
                          <w:bCs/>
                        </w:rPr>
                        <w:t>В ОБЪЕКТНОМ СТИЛЕ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  <w:p w14:paraId="43B5213D" w14:textId="5A7A6F09" w:rsidR="002709BC" w:rsidRPr="002709BC" w:rsidRDefault="002709BC" w:rsidP="002709BC">
                      <w:pPr>
                        <w:spacing w:before="140" w:line="240" w:lineRule="auto"/>
                        <w:ind w:firstLine="0"/>
                        <w:jc w:val="center"/>
                      </w:pPr>
                      <w:r w:rsidRPr="002709BC">
                        <w:t xml:space="preserve">Вариант </w:t>
                      </w:r>
                      <w:r w:rsidR="001470E8"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0" w:name="_Toc162868411"/>
      <w:r>
        <w:lastRenderedPageBreak/>
        <w:t>Содержание</w:t>
      </w:r>
      <w:bookmarkEnd w:id="0"/>
    </w:p>
    <w:p w14:paraId="7127257E" w14:textId="28764C6E" w:rsidR="00F655E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F655E1">
        <w:rPr>
          <w:noProof/>
        </w:rPr>
        <w:t>Содержание</w:t>
      </w:r>
      <w:r w:rsidR="00F655E1">
        <w:rPr>
          <w:noProof/>
        </w:rPr>
        <w:tab/>
      </w:r>
      <w:r w:rsidR="00F655E1">
        <w:rPr>
          <w:noProof/>
        </w:rPr>
        <w:fldChar w:fldCharType="begin"/>
      </w:r>
      <w:r w:rsidR="00F655E1">
        <w:rPr>
          <w:noProof/>
        </w:rPr>
        <w:instrText xml:space="preserve"> PAGEREF _Toc162868411 \h </w:instrText>
      </w:r>
      <w:r w:rsidR="00F655E1">
        <w:rPr>
          <w:noProof/>
        </w:rPr>
      </w:r>
      <w:r w:rsidR="00F655E1">
        <w:rPr>
          <w:noProof/>
        </w:rPr>
        <w:fldChar w:fldCharType="separate"/>
      </w:r>
      <w:r w:rsidR="00F655E1">
        <w:rPr>
          <w:noProof/>
        </w:rPr>
        <w:t>2</w:t>
      </w:r>
      <w:r w:rsidR="00F655E1">
        <w:rPr>
          <w:noProof/>
        </w:rPr>
        <w:fldChar w:fldCharType="end"/>
      </w:r>
    </w:p>
    <w:p w14:paraId="05D64D96" w14:textId="0FE5F1F6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6B1BE2" w14:textId="23907121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195CE7" w14:textId="38DD5E9F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0E05C7" w14:textId="398293A3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006083" w14:textId="1F369B09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83446E" w14:textId="660A57A7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E4EFD6" w14:textId="04A586DD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D1CBF4" w14:textId="359C4978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8A44AE" w14:textId="05B7E769" w:rsidR="00F655E1" w:rsidRP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ru-RU"/>
          <w14:ligatures w14:val="standardContextual"/>
        </w:rPr>
      </w:pPr>
      <w:r w:rsidRPr="00B374ED">
        <w:rPr>
          <w:noProof/>
          <w:lang w:val="en-US"/>
        </w:rPr>
        <w:t>app.cpp</w:t>
      </w:r>
      <w:r w:rsidRPr="00F655E1">
        <w:rPr>
          <w:noProof/>
          <w:lang w:val="en-US"/>
        </w:rPr>
        <w:tab/>
      </w:r>
      <w:r>
        <w:rPr>
          <w:noProof/>
        </w:rPr>
        <w:fldChar w:fldCharType="begin"/>
      </w:r>
      <w:r w:rsidRPr="00F655E1">
        <w:rPr>
          <w:noProof/>
          <w:lang w:val="en-US"/>
        </w:rPr>
        <w:instrText xml:space="preserve"> PAGEREF _Toc162868420 \h </w:instrText>
      </w:r>
      <w:r>
        <w:rPr>
          <w:noProof/>
        </w:rPr>
      </w:r>
      <w:r>
        <w:rPr>
          <w:noProof/>
        </w:rPr>
        <w:fldChar w:fldCharType="separate"/>
      </w:r>
      <w:r w:rsidRPr="00F655E1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44799669" w14:textId="54179B6C" w:rsidR="00F655E1" w:rsidRP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ru-RU"/>
          <w14:ligatures w14:val="standardContextual"/>
        </w:rPr>
      </w:pPr>
      <w:r w:rsidRPr="00B374ED">
        <w:rPr>
          <w:noProof/>
          <w:lang w:val="en-US"/>
        </w:rPr>
        <w:t>datamanager.h</w:t>
      </w:r>
      <w:r w:rsidRPr="00F655E1">
        <w:rPr>
          <w:noProof/>
          <w:lang w:val="en-US"/>
        </w:rPr>
        <w:tab/>
      </w:r>
      <w:r>
        <w:rPr>
          <w:noProof/>
        </w:rPr>
        <w:fldChar w:fldCharType="begin"/>
      </w:r>
      <w:r w:rsidRPr="00F655E1">
        <w:rPr>
          <w:noProof/>
          <w:lang w:val="en-US"/>
        </w:rPr>
        <w:instrText xml:space="preserve"> PAGEREF _Toc162868421 \h </w:instrText>
      </w:r>
      <w:r>
        <w:rPr>
          <w:noProof/>
        </w:rPr>
      </w:r>
      <w:r>
        <w:rPr>
          <w:noProof/>
        </w:rPr>
        <w:fldChar w:fldCharType="separate"/>
      </w:r>
      <w:r w:rsidRPr="00F655E1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078C13C3" w14:textId="29188D5A" w:rsidR="00F655E1" w:rsidRP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ru-RU"/>
          <w14:ligatures w14:val="standardContextual"/>
        </w:rPr>
      </w:pPr>
      <w:r w:rsidRPr="00B374ED">
        <w:rPr>
          <w:noProof/>
          <w:lang w:val="en-US"/>
        </w:rPr>
        <w:t>datamanager.cpp</w:t>
      </w:r>
      <w:r w:rsidRPr="00F655E1">
        <w:rPr>
          <w:noProof/>
          <w:lang w:val="en-US"/>
        </w:rPr>
        <w:tab/>
      </w:r>
      <w:r>
        <w:rPr>
          <w:noProof/>
        </w:rPr>
        <w:fldChar w:fldCharType="begin"/>
      </w:r>
      <w:r w:rsidRPr="00F655E1">
        <w:rPr>
          <w:noProof/>
          <w:lang w:val="en-US"/>
        </w:rPr>
        <w:instrText xml:space="preserve"> PAGEREF _Toc162868422 \h </w:instrText>
      </w:r>
      <w:r>
        <w:rPr>
          <w:noProof/>
        </w:rPr>
      </w:r>
      <w:r>
        <w:rPr>
          <w:noProof/>
        </w:rPr>
        <w:fldChar w:fldCharType="separate"/>
      </w:r>
      <w:r w:rsidRPr="00F655E1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6220DD56" w14:textId="23DEDC9C" w:rsidR="00BF1E80" w:rsidRPr="00F655E1" w:rsidRDefault="00000000" w:rsidP="00BF1E80">
      <w:pPr>
        <w:rPr>
          <w:lang w:val="en-US"/>
        </w:rPr>
      </w:pPr>
      <w:r>
        <w:rPr>
          <w:b/>
          <w:bCs/>
          <w:noProof/>
        </w:rPr>
        <w:fldChar w:fldCharType="end"/>
      </w:r>
    </w:p>
    <w:p w14:paraId="21D80FAD" w14:textId="77777777" w:rsidR="007A6A51" w:rsidRPr="00F655E1" w:rsidRDefault="007A6A51">
      <w:pPr>
        <w:spacing w:after="160" w:line="259" w:lineRule="auto"/>
        <w:ind w:firstLine="0"/>
        <w:rPr>
          <w:lang w:val="en-US"/>
        </w:rPr>
      </w:pPr>
      <w:r w:rsidRPr="00F655E1">
        <w:rPr>
          <w:lang w:val="en-US"/>
        </w:rPr>
        <w:br w:type="page"/>
      </w:r>
    </w:p>
    <w:p w14:paraId="78DE14BE" w14:textId="75C36FBB" w:rsidR="007A6A51" w:rsidRDefault="005B418F" w:rsidP="005B418F">
      <w:pPr>
        <w:pStyle w:val="1"/>
      </w:pPr>
      <w:bookmarkStart w:id="1" w:name="_Toc162868412"/>
      <w:r>
        <w:lastRenderedPageBreak/>
        <w:t>Техническое задание</w:t>
      </w:r>
      <w:bookmarkEnd w:id="1"/>
    </w:p>
    <w:p w14:paraId="6F0DEA7C" w14:textId="3479213D" w:rsidR="00D414E3" w:rsidRDefault="005B418F" w:rsidP="00D414E3">
      <w:pPr>
        <w:pStyle w:val="2"/>
      </w:pPr>
      <w:bookmarkStart w:id="2" w:name="_Toc162868413"/>
      <w:r>
        <w:t>Цель задания</w:t>
      </w:r>
      <w:bookmarkEnd w:id="2"/>
    </w:p>
    <w:p w14:paraId="44E2BE14" w14:textId="1D8A9BA5" w:rsidR="002709BC" w:rsidRPr="001470E8" w:rsidRDefault="001470E8" w:rsidP="00FD7A1F">
      <w:r>
        <w:t xml:space="preserve">Цель задания: ознакомиться с возможностью создания классов в С++, которые можно в последствии использовать для разработки приложения под </w:t>
      </w:r>
      <w:r>
        <w:rPr>
          <w:lang w:val="en-US"/>
        </w:rPr>
        <w:t>Windows</w:t>
      </w:r>
      <w:r w:rsidRPr="001470E8">
        <w:t xml:space="preserve"> </w:t>
      </w:r>
      <w:r>
        <w:t>(</w:t>
      </w:r>
      <w:r>
        <w:rPr>
          <w:lang w:val="en-US"/>
        </w:rPr>
        <w:t>CLI</w:t>
      </w:r>
      <w:r w:rsidRPr="001470E8">
        <w:t>-</w:t>
      </w:r>
      <w:r>
        <w:t>приложение).</w:t>
      </w:r>
    </w:p>
    <w:p w14:paraId="2CAEC5DD" w14:textId="06E1448A" w:rsidR="005B418F" w:rsidRDefault="005B418F" w:rsidP="005B418F">
      <w:pPr>
        <w:pStyle w:val="2"/>
      </w:pPr>
      <w:bookmarkStart w:id="3" w:name="_Toc162868414"/>
      <w:r>
        <w:t>Задача</w:t>
      </w:r>
      <w:bookmarkEnd w:id="3"/>
    </w:p>
    <w:p w14:paraId="06E19F9C" w14:textId="50F80158" w:rsidR="001470E8" w:rsidRPr="001470E8" w:rsidRDefault="001470E8" w:rsidP="001470E8">
      <w:r>
        <w:t>Задачи лабораторной работы:</w:t>
      </w:r>
    </w:p>
    <w:p w14:paraId="1BB00F70" w14:textId="28616D46" w:rsidR="001470E8" w:rsidRDefault="001470E8" w:rsidP="001470E8">
      <w:pPr>
        <w:pStyle w:val="ad"/>
        <w:numPr>
          <w:ilvl w:val="0"/>
          <w:numId w:val="24"/>
        </w:numPr>
        <w:ind w:left="0" w:firstLine="0"/>
      </w:pPr>
      <w:r>
        <w:t>Разработать объектную модель приложения.</w:t>
      </w:r>
    </w:p>
    <w:p w14:paraId="4C4D002C" w14:textId="3B22283C" w:rsidR="001470E8" w:rsidRDefault="001470E8" w:rsidP="001470E8">
      <w:pPr>
        <w:pStyle w:val="ad"/>
        <w:numPr>
          <w:ilvl w:val="0"/>
          <w:numId w:val="24"/>
        </w:numPr>
        <w:ind w:left="0" w:firstLine="0"/>
      </w:pPr>
      <w:r>
        <w:t>Создать CL</w:t>
      </w:r>
      <w:r>
        <w:rPr>
          <w:lang w:val="en-US"/>
        </w:rPr>
        <w:t>I</w:t>
      </w:r>
      <w:r>
        <w:t>-консольное приложение.</w:t>
      </w:r>
    </w:p>
    <w:p w14:paraId="410C7293" w14:textId="5E81B280" w:rsidR="001470E8" w:rsidRDefault="001470E8" w:rsidP="001470E8">
      <w:pPr>
        <w:pStyle w:val="ad"/>
        <w:numPr>
          <w:ilvl w:val="0"/>
          <w:numId w:val="24"/>
        </w:numPr>
        <w:ind w:left="0" w:firstLine="0"/>
      </w:pPr>
      <w:r>
        <w:t>Создать в среде VS классы разработанной объектной модели.</w:t>
      </w:r>
    </w:p>
    <w:p w14:paraId="351C53BC" w14:textId="3B75A376" w:rsidR="00FD7A1F" w:rsidRDefault="001470E8" w:rsidP="001470E8">
      <w:pPr>
        <w:pStyle w:val="ad"/>
        <w:numPr>
          <w:ilvl w:val="0"/>
          <w:numId w:val="24"/>
        </w:numPr>
        <w:ind w:left="0" w:firstLine="0"/>
      </w:pPr>
      <w:r>
        <w:t>Отладить методы классов.</w:t>
      </w:r>
    </w:p>
    <w:p w14:paraId="6D22CF32" w14:textId="21439443" w:rsidR="00BA363B" w:rsidRPr="003366B1" w:rsidRDefault="00BA363B" w:rsidP="00BA363B">
      <w:r>
        <w:t xml:space="preserve">Заданием моего варианта </w:t>
      </w:r>
      <w:r w:rsidR="003366B1">
        <w:t xml:space="preserve">является работа с тремя файлами: список книг </w:t>
      </w:r>
      <w:r w:rsidR="003366B1">
        <w:rPr>
          <w:lang w:val="en-US"/>
        </w:rPr>
        <w:t>Books</w:t>
      </w:r>
      <w:r w:rsidR="003366B1" w:rsidRPr="003366B1">
        <w:t>.</w:t>
      </w:r>
      <w:r w:rsidR="003366B1">
        <w:rPr>
          <w:lang w:val="en-US"/>
        </w:rPr>
        <w:t>txt</w:t>
      </w:r>
      <w:r w:rsidR="003366B1">
        <w:t xml:space="preserve">, список дисциплин </w:t>
      </w:r>
      <w:r w:rsidR="003366B1">
        <w:rPr>
          <w:lang w:val="en-US"/>
        </w:rPr>
        <w:t>Subjects</w:t>
      </w:r>
      <w:r w:rsidR="003366B1" w:rsidRPr="003366B1">
        <w:t>.</w:t>
      </w:r>
      <w:r w:rsidR="003366B1">
        <w:rPr>
          <w:lang w:val="en-US"/>
        </w:rPr>
        <w:t>txt</w:t>
      </w:r>
      <w:r w:rsidR="003366B1">
        <w:t xml:space="preserve">, список связей между книгами и дисциплинами </w:t>
      </w:r>
      <w:r w:rsidR="003366B1">
        <w:rPr>
          <w:lang w:val="en-US"/>
        </w:rPr>
        <w:t>Links</w:t>
      </w:r>
      <w:r w:rsidR="003366B1" w:rsidRPr="003366B1">
        <w:t>.</w:t>
      </w:r>
      <w:r w:rsidR="003366B1">
        <w:rPr>
          <w:lang w:val="en-US"/>
        </w:rPr>
        <w:t>txt</w:t>
      </w:r>
      <w:r w:rsidR="003366B1" w:rsidRPr="003366B1">
        <w:t>.</w:t>
      </w:r>
    </w:p>
    <w:p w14:paraId="4210A121" w14:textId="57C9EE02" w:rsidR="002709BC" w:rsidRPr="002709BC" w:rsidRDefault="005B418F" w:rsidP="00C26556">
      <w:pPr>
        <w:pStyle w:val="1"/>
      </w:pPr>
      <w:bookmarkStart w:id="4" w:name="_Toc162868415"/>
      <w:r>
        <w:lastRenderedPageBreak/>
        <w:t>Ход работы</w:t>
      </w:r>
      <w:bookmarkEnd w:id="4"/>
    </w:p>
    <w:p w14:paraId="63679DE8" w14:textId="77BBEE36" w:rsidR="00EB1F58" w:rsidRDefault="00EB1F58" w:rsidP="00EB1F58">
      <w:pPr>
        <w:pStyle w:val="2"/>
      </w:pPr>
      <w:bookmarkStart w:id="5" w:name="_Toc162868416"/>
      <w:r>
        <w:t>Написание программы</w:t>
      </w:r>
      <w:bookmarkEnd w:id="5"/>
    </w:p>
    <w:p w14:paraId="153EAFDD" w14:textId="580979A7" w:rsidR="003366B1" w:rsidRDefault="00BA363B" w:rsidP="003366B1">
      <w:r>
        <w:t xml:space="preserve">Для работы с </w:t>
      </w:r>
      <w:r w:rsidR="00764876">
        <w:t>тремя</w:t>
      </w:r>
      <w:r w:rsidR="003366B1">
        <w:t xml:space="preserve"> файл</w:t>
      </w:r>
      <w:r w:rsidR="00764876">
        <w:t>ами</w:t>
      </w:r>
      <w:r w:rsidR="003366B1">
        <w:t xml:space="preserve"> я сделал свой класс</w:t>
      </w:r>
      <w:r w:rsidR="00764876">
        <w:t xml:space="preserve"> </w:t>
      </w:r>
      <w:proofErr w:type="spellStart"/>
      <w:r w:rsidR="00764876">
        <w:rPr>
          <w:lang w:val="en-US"/>
        </w:rPr>
        <w:t>DataManager</w:t>
      </w:r>
      <w:proofErr w:type="spellEnd"/>
      <w:r w:rsidR="003366B1" w:rsidRPr="003366B1">
        <w:t>.</w:t>
      </w:r>
      <w:r w:rsidR="00764876" w:rsidRPr="00764876">
        <w:t xml:space="preserve"> </w:t>
      </w:r>
      <w:r w:rsidR="00764876">
        <w:t>Рассмотрю его поля и методы.</w:t>
      </w:r>
    </w:p>
    <w:p w14:paraId="7B0777FC" w14:textId="54CAEC91" w:rsidR="00764876" w:rsidRDefault="00764876" w:rsidP="003366B1">
      <w:r>
        <w:t>Класс</w:t>
      </w:r>
      <w:r w:rsidRPr="00764876">
        <w:rPr>
          <w:lang w:val="en-US"/>
        </w:rPr>
        <w:t xml:space="preserve"> </w:t>
      </w:r>
      <w:r>
        <w:t>имеет</w:t>
      </w:r>
      <w:r w:rsidRPr="00764876">
        <w:rPr>
          <w:lang w:val="en-US"/>
        </w:rPr>
        <w:t xml:space="preserve"> </w:t>
      </w:r>
      <w:r>
        <w:rPr>
          <w:lang w:val="en-US"/>
        </w:rPr>
        <w:t>private</w:t>
      </w:r>
      <w:r w:rsidRPr="00764876">
        <w:rPr>
          <w:lang w:val="en-US"/>
        </w:rPr>
        <w:t xml:space="preserve"> </w:t>
      </w:r>
      <w:r>
        <w:t>поля</w:t>
      </w:r>
      <w:r w:rsidRPr="00764876">
        <w:rPr>
          <w:lang w:val="en-US"/>
        </w:rPr>
        <w:t xml:space="preserve"> </w:t>
      </w:r>
      <w:r>
        <w:rPr>
          <w:lang w:val="en-US"/>
        </w:rPr>
        <w:t xml:space="preserve">String^ </w:t>
      </w:r>
      <w:proofErr w:type="spellStart"/>
      <w:r>
        <w:rPr>
          <w:lang w:val="en-US"/>
        </w:rPr>
        <w:t>fileLinkPath</w:t>
      </w:r>
      <w:proofErr w:type="spellEnd"/>
      <w:r w:rsidRPr="00764876">
        <w:rPr>
          <w:lang w:val="en-US"/>
        </w:rPr>
        <w:t xml:space="preserve">, </w:t>
      </w:r>
      <w:proofErr w:type="spellStart"/>
      <w:r>
        <w:rPr>
          <w:lang w:val="en-US"/>
        </w:rPr>
        <w:t>fileBookPath</w:t>
      </w:r>
      <w:proofErr w:type="spellEnd"/>
      <w:r w:rsidRPr="00764876">
        <w:rPr>
          <w:lang w:val="en-US"/>
        </w:rPr>
        <w:t xml:space="preserve">, </w:t>
      </w:r>
      <w:proofErr w:type="spellStart"/>
      <w:r>
        <w:rPr>
          <w:lang w:val="en-US"/>
        </w:rPr>
        <w:t>fileSubjectPath</w:t>
      </w:r>
      <w:proofErr w:type="spellEnd"/>
      <w:r w:rsidRPr="00764876">
        <w:rPr>
          <w:lang w:val="en-US"/>
        </w:rPr>
        <w:t xml:space="preserve">. </w:t>
      </w:r>
      <w:r>
        <w:t>Они содержат адреса соответствующих текстовых файлов. Также</w:t>
      </w:r>
      <w:r w:rsidRPr="00764876">
        <w:rPr>
          <w:lang w:val="en-US"/>
        </w:rPr>
        <w:t xml:space="preserve"> </w:t>
      </w:r>
      <w:r>
        <w:t>у</w:t>
      </w:r>
      <w:r w:rsidRPr="00764876">
        <w:rPr>
          <w:lang w:val="en-US"/>
        </w:rPr>
        <w:t xml:space="preserve"> </w:t>
      </w:r>
      <w:r>
        <w:t>класса</w:t>
      </w:r>
      <w:r w:rsidRPr="00764876">
        <w:rPr>
          <w:lang w:val="en-US"/>
        </w:rPr>
        <w:t xml:space="preserve"> </w:t>
      </w:r>
      <w:r>
        <w:t>три</w:t>
      </w:r>
      <w:r w:rsidRPr="00764876">
        <w:rPr>
          <w:lang w:val="en-US"/>
        </w:rPr>
        <w:t xml:space="preserve"> </w:t>
      </w:r>
      <w:r>
        <w:rPr>
          <w:lang w:val="en-US"/>
        </w:rPr>
        <w:t>private</w:t>
      </w:r>
      <w:r w:rsidRPr="00764876">
        <w:rPr>
          <w:lang w:val="en-US"/>
        </w:rPr>
        <w:t xml:space="preserve"> </w:t>
      </w:r>
      <w:r>
        <w:t>поля</w:t>
      </w:r>
      <w:r w:rsidRPr="00764876">
        <w:rPr>
          <w:lang w:val="en-US"/>
        </w:rPr>
        <w:t xml:space="preserve"> </w:t>
      </w:r>
      <w:proofErr w:type="spellStart"/>
      <w:r>
        <w:rPr>
          <w:lang w:val="en-US"/>
        </w:rPr>
        <w:t>listLinks</w:t>
      </w:r>
      <w:proofErr w:type="spellEnd"/>
      <w:r w:rsidRPr="00764876">
        <w:rPr>
          <w:lang w:val="en-US"/>
        </w:rPr>
        <w:t xml:space="preserve">, </w:t>
      </w:r>
      <w:proofErr w:type="spellStart"/>
      <w:r>
        <w:rPr>
          <w:lang w:val="en-US"/>
        </w:rPr>
        <w:t>listBooks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listSubjects</w:t>
      </w:r>
      <w:proofErr w:type="spellEnd"/>
      <w:r w:rsidRPr="00764876">
        <w:rPr>
          <w:lang w:val="en-US"/>
        </w:rPr>
        <w:t xml:space="preserve">. </w:t>
      </w:r>
      <w:r>
        <w:t>Они и будут хранить данные из трех файлов.</w:t>
      </w:r>
    </w:p>
    <w:p w14:paraId="0F96B0DF" w14:textId="6C670C9B" w:rsidR="00764876" w:rsidRDefault="00764876" w:rsidP="003366B1">
      <w:r>
        <w:t xml:space="preserve">Рассмотрим </w:t>
      </w:r>
      <w:r>
        <w:rPr>
          <w:lang w:val="en-US"/>
        </w:rPr>
        <w:t xml:space="preserve">public </w:t>
      </w:r>
      <w:r>
        <w:t>методы класса:</w:t>
      </w:r>
    </w:p>
    <w:p w14:paraId="0825CA26" w14:textId="02BFBA08" w:rsidR="003366B1" w:rsidRDefault="003366B1" w:rsidP="003366B1">
      <w:r>
        <w:t xml:space="preserve">В конструкторе класса определяются </w:t>
      </w:r>
      <w:r w:rsidR="00764876">
        <w:t>пути к файлам</w:t>
      </w:r>
      <w:r>
        <w:t xml:space="preserve"> </w:t>
      </w:r>
      <w:r w:rsidR="00764876">
        <w:rPr>
          <w:lang w:val="en-US"/>
        </w:rPr>
        <w:t>Links</w:t>
      </w:r>
      <w:r w:rsidR="00764876" w:rsidRPr="00764876">
        <w:t>.</w:t>
      </w:r>
      <w:r w:rsidR="00764876">
        <w:rPr>
          <w:lang w:val="en-US"/>
        </w:rPr>
        <w:t>txt</w:t>
      </w:r>
      <w:r w:rsidR="00764876" w:rsidRPr="00764876">
        <w:t xml:space="preserve">, </w:t>
      </w:r>
      <w:r>
        <w:rPr>
          <w:lang w:val="en-US"/>
        </w:rPr>
        <w:t>Books</w:t>
      </w:r>
      <w:r w:rsidRPr="003366B1">
        <w:t>.</w:t>
      </w:r>
      <w:r>
        <w:rPr>
          <w:lang w:val="en-US"/>
        </w:rPr>
        <w:t>txt</w:t>
      </w:r>
      <w:r w:rsidR="00764876">
        <w:t xml:space="preserve">, </w:t>
      </w:r>
      <w:r w:rsidR="00764876">
        <w:rPr>
          <w:lang w:val="en-US"/>
        </w:rPr>
        <w:t>Subjects</w:t>
      </w:r>
      <w:r w:rsidR="00764876" w:rsidRPr="00764876">
        <w:t>.</w:t>
      </w:r>
      <w:r w:rsidR="00764876">
        <w:rPr>
          <w:lang w:val="en-US"/>
        </w:rPr>
        <w:t>txt</w:t>
      </w:r>
      <w:r>
        <w:t xml:space="preserve">, а также </w:t>
      </w:r>
      <w:r w:rsidR="00764876">
        <w:t xml:space="preserve">списки </w:t>
      </w:r>
      <w:r>
        <w:t xml:space="preserve">через </w:t>
      </w:r>
      <w:proofErr w:type="spellStart"/>
      <w:r>
        <w:rPr>
          <w:lang w:val="en-US"/>
        </w:rPr>
        <w:t>gcnew</w:t>
      </w:r>
      <w:proofErr w:type="spellEnd"/>
      <w:r>
        <w:t>.</w:t>
      </w:r>
    </w:p>
    <w:p w14:paraId="7E1426CB" w14:textId="4107835F" w:rsidR="003366B1" w:rsidRDefault="003366B1" w:rsidP="003366B1">
      <w:r>
        <w:t xml:space="preserve">Функция </w:t>
      </w:r>
      <w:proofErr w:type="spellStart"/>
      <w:r>
        <w:rPr>
          <w:lang w:val="en-US"/>
        </w:rPr>
        <w:t>Read</w:t>
      </w:r>
      <w:r w:rsidR="00764876">
        <w:rPr>
          <w:lang w:val="en-US"/>
        </w:rPr>
        <w:t>Data</w:t>
      </w:r>
      <w:r>
        <w:rPr>
          <w:lang w:val="en-US"/>
        </w:rPr>
        <w:t>File</w:t>
      </w:r>
      <w:r w:rsidR="00764876">
        <w:rPr>
          <w:lang w:val="en-US"/>
        </w:rPr>
        <w:t>s</w:t>
      </w:r>
      <w:proofErr w:type="spellEnd"/>
      <w:r w:rsidRPr="003366B1">
        <w:t xml:space="preserve"> </w:t>
      </w:r>
      <w:r>
        <w:t>читает данные из файл</w:t>
      </w:r>
      <w:r w:rsidR="00764876">
        <w:t>ов</w:t>
      </w:r>
      <w:r>
        <w:t xml:space="preserve"> при помощи </w:t>
      </w:r>
      <w:r>
        <w:rPr>
          <w:lang w:val="en-US"/>
        </w:rPr>
        <w:t>System</w:t>
      </w:r>
      <w:r w:rsidRPr="003366B1">
        <w:t>::</w:t>
      </w:r>
      <w:r>
        <w:rPr>
          <w:lang w:val="en-US"/>
        </w:rPr>
        <w:t>IO</w:t>
      </w:r>
      <w:r w:rsidRPr="003366B1">
        <w:t>::</w:t>
      </w:r>
      <w:proofErr w:type="spellStart"/>
      <w:r>
        <w:rPr>
          <w:lang w:val="en-US"/>
        </w:rPr>
        <w:t>StreamReader</w:t>
      </w:r>
      <w:proofErr w:type="spellEnd"/>
      <w:r>
        <w:t xml:space="preserve"> в </w:t>
      </w:r>
      <w:r w:rsidR="00764876">
        <w:t>списки</w:t>
      </w:r>
      <w:r>
        <w:t>, и закрывает файл</w:t>
      </w:r>
      <w:r w:rsidR="00764876">
        <w:t>ы</w:t>
      </w:r>
      <w:r>
        <w:t>.</w:t>
      </w:r>
    </w:p>
    <w:p w14:paraId="3EFE6A25" w14:textId="03E2CE6D" w:rsidR="003366B1" w:rsidRDefault="003366B1" w:rsidP="003366B1">
      <w:r>
        <w:t xml:space="preserve">Функция </w:t>
      </w:r>
      <w:proofErr w:type="spellStart"/>
      <w:r>
        <w:rPr>
          <w:lang w:val="en-US"/>
        </w:rPr>
        <w:t>Write</w:t>
      </w:r>
      <w:r w:rsidR="00764876">
        <w:rPr>
          <w:lang w:val="en-US"/>
        </w:rPr>
        <w:t>Data</w:t>
      </w:r>
      <w:r>
        <w:rPr>
          <w:lang w:val="en-US"/>
        </w:rPr>
        <w:t>File</w:t>
      </w:r>
      <w:r w:rsidR="00764876">
        <w:rPr>
          <w:lang w:val="en-US"/>
        </w:rPr>
        <w:t>s</w:t>
      </w:r>
      <w:proofErr w:type="spellEnd"/>
      <w:r w:rsidRPr="003366B1">
        <w:t xml:space="preserve"> </w:t>
      </w:r>
      <w:r>
        <w:t>записывает в файл</w:t>
      </w:r>
      <w:r w:rsidR="00764876">
        <w:t>ы</w:t>
      </w:r>
      <w:r>
        <w:t xml:space="preserve"> данные из </w:t>
      </w:r>
      <w:r w:rsidR="00764876">
        <w:t>списков</w:t>
      </w:r>
      <w:r w:rsidRPr="003366B1">
        <w:t xml:space="preserve"> </w:t>
      </w:r>
      <w:r>
        <w:t xml:space="preserve">при помощи </w:t>
      </w:r>
      <w:r>
        <w:rPr>
          <w:lang w:val="en-US"/>
        </w:rPr>
        <w:t>System</w:t>
      </w:r>
      <w:r w:rsidRPr="003366B1">
        <w:t>::</w:t>
      </w:r>
      <w:r>
        <w:rPr>
          <w:lang w:val="en-US"/>
        </w:rPr>
        <w:t>IO</w:t>
      </w:r>
      <w:r w:rsidRPr="003366B1">
        <w:t>::</w:t>
      </w:r>
      <w:proofErr w:type="spellStart"/>
      <w:r>
        <w:rPr>
          <w:lang w:val="en-US"/>
        </w:rPr>
        <w:t>StreamWriter</w:t>
      </w:r>
      <w:proofErr w:type="spellEnd"/>
      <w:r>
        <w:t xml:space="preserve">. Строка для записи получается при помощи форматирование строк </w:t>
      </w:r>
      <w:r w:rsidR="00764876">
        <w:t xml:space="preserve">структуры данных </w:t>
      </w:r>
      <w:r>
        <w:t xml:space="preserve">в одну через </w:t>
      </w:r>
      <w:r>
        <w:rPr>
          <w:lang w:val="en-US"/>
        </w:rPr>
        <w:t>String</w:t>
      </w:r>
      <w:r w:rsidRPr="003366B1">
        <w:t>::</w:t>
      </w:r>
      <w:r>
        <w:rPr>
          <w:lang w:val="en-US"/>
        </w:rPr>
        <w:t>Format</w:t>
      </w:r>
      <w:r w:rsidRPr="003366B1">
        <w:t>.</w:t>
      </w:r>
    </w:p>
    <w:p w14:paraId="3EEB6FA6" w14:textId="586A906E" w:rsidR="00764876" w:rsidRPr="00764876" w:rsidRDefault="00764876" w:rsidP="003366B1">
      <w:r>
        <w:t xml:space="preserve">Функция </w:t>
      </w:r>
      <w:proofErr w:type="spellStart"/>
      <w:r>
        <w:rPr>
          <w:lang w:val="en-US"/>
        </w:rPr>
        <w:t>MakeNode</w:t>
      </w:r>
      <w:proofErr w:type="spellEnd"/>
      <w:r w:rsidRPr="00764876">
        <w:t xml:space="preserve"> </w:t>
      </w:r>
      <w:r>
        <w:t xml:space="preserve">принимает строку и формат данных, на ее основе создает соответствующую структуру данных и возвращает ее как </w:t>
      </w:r>
      <w:r>
        <w:rPr>
          <w:lang w:val="en-US"/>
        </w:rPr>
        <w:t>Object</w:t>
      </w:r>
      <w:r w:rsidRPr="00764876">
        <w:t>^.</w:t>
      </w:r>
    </w:p>
    <w:p w14:paraId="057903E4" w14:textId="6C6BD205" w:rsidR="003366B1" w:rsidRDefault="00916ABF" w:rsidP="003366B1">
      <w:r>
        <w:t xml:space="preserve">Функция </w:t>
      </w:r>
      <w:proofErr w:type="spellStart"/>
      <w:r>
        <w:rPr>
          <w:lang w:val="en-US"/>
        </w:rPr>
        <w:t>Add</w:t>
      </w:r>
      <w:r w:rsidR="00764876">
        <w:rPr>
          <w:lang w:val="en-US"/>
        </w:rPr>
        <w:t>Node</w:t>
      </w:r>
      <w:proofErr w:type="spellEnd"/>
      <w:r w:rsidRPr="00916ABF">
        <w:t xml:space="preserve"> </w:t>
      </w:r>
      <w:r>
        <w:t xml:space="preserve">принимает </w:t>
      </w:r>
      <w:r w:rsidR="00764876">
        <w:rPr>
          <w:lang w:val="en-US"/>
        </w:rPr>
        <w:t>Object</w:t>
      </w:r>
      <w:r w:rsidR="00764876" w:rsidRPr="00764876">
        <w:t xml:space="preserve">^ </w:t>
      </w:r>
      <w:r w:rsidR="00764876">
        <w:t>и формат данных и в соответствии с форматом записывает в нужный список объект</w:t>
      </w:r>
      <w:r w:rsidRPr="00916ABF">
        <w:t>.</w:t>
      </w:r>
    </w:p>
    <w:p w14:paraId="738A44BA" w14:textId="5675C9AC" w:rsidR="00916ABF" w:rsidRDefault="00916ABF" w:rsidP="003366B1">
      <w:r>
        <w:t xml:space="preserve">Функция </w:t>
      </w:r>
      <w:proofErr w:type="spellStart"/>
      <w:r>
        <w:rPr>
          <w:lang w:val="en-US"/>
        </w:rPr>
        <w:t>Remove</w:t>
      </w:r>
      <w:r w:rsidR="00764876">
        <w:rPr>
          <w:lang w:val="en-US"/>
        </w:rPr>
        <w:t>Node</w:t>
      </w:r>
      <w:proofErr w:type="spellEnd"/>
      <w:r w:rsidRPr="00916ABF">
        <w:t xml:space="preserve"> </w:t>
      </w:r>
      <w:r>
        <w:t xml:space="preserve">принимает </w:t>
      </w:r>
      <w:r w:rsidR="00764876">
        <w:rPr>
          <w:lang w:val="en-US"/>
        </w:rPr>
        <w:t>Object</w:t>
      </w:r>
      <w:r w:rsidR="00764876" w:rsidRPr="00764876">
        <w:t xml:space="preserve">^ </w:t>
      </w:r>
      <w:r w:rsidR="00764876">
        <w:t>и формат данных, ищет в списке данные по объекту, и удаляет вхождения. Если удаляется книга или дисциплина, также удаляются все связанные с ними связи</w:t>
      </w:r>
      <w:r>
        <w:t>.</w:t>
      </w:r>
    </w:p>
    <w:p w14:paraId="42279F52" w14:textId="514057ED" w:rsidR="00F02D1F" w:rsidRPr="00F02D1F" w:rsidRDefault="00F02D1F" w:rsidP="003366B1">
      <w:r>
        <w:t xml:space="preserve">Функция </w:t>
      </w:r>
      <w:proofErr w:type="spellStart"/>
      <w:r w:rsidR="00764876">
        <w:rPr>
          <w:lang w:val="en-US"/>
        </w:rPr>
        <w:t>FindNodes</w:t>
      </w:r>
      <w:proofErr w:type="spellEnd"/>
      <w:r w:rsidRPr="00F02D1F">
        <w:t xml:space="preserve"> </w:t>
      </w:r>
      <w:r w:rsidR="00764876">
        <w:t xml:space="preserve">принимает </w:t>
      </w:r>
      <w:r w:rsidR="00764876">
        <w:rPr>
          <w:lang w:val="en-US"/>
        </w:rPr>
        <w:t>Object</w:t>
      </w:r>
      <w:r w:rsidR="00764876" w:rsidRPr="00764876">
        <w:t xml:space="preserve">^ </w:t>
      </w:r>
      <w:r w:rsidR="00764876">
        <w:t xml:space="preserve">и формат данных, ищет в списке похожие данные (при помощи </w:t>
      </w:r>
      <w:r w:rsidR="00764876" w:rsidRPr="00764876">
        <w:t>(</w:t>
      </w:r>
      <w:r w:rsidR="00764876">
        <w:rPr>
          <w:lang w:val="en-US"/>
        </w:rPr>
        <w:t>String</w:t>
      </w:r>
      <w:r w:rsidR="00764876" w:rsidRPr="00764876">
        <w:t xml:space="preserve">^) </w:t>
      </w:r>
      <w:r w:rsidR="00764876">
        <w:rPr>
          <w:lang w:val="en-US"/>
        </w:rPr>
        <w:t>line</w:t>
      </w:r>
      <w:r w:rsidR="00764876" w:rsidRPr="00764876">
        <w:t>-&gt;</w:t>
      </w:r>
      <w:r w:rsidR="00764876">
        <w:rPr>
          <w:lang w:val="en-US"/>
        </w:rPr>
        <w:t>Contains</w:t>
      </w:r>
      <w:r w:rsidR="00764876" w:rsidRPr="00764876">
        <w:t>())</w:t>
      </w:r>
      <w:r w:rsidR="00764876">
        <w:t xml:space="preserve">, собирает найденные объекты в </w:t>
      </w:r>
      <w:r w:rsidR="00764876">
        <w:rPr>
          <w:lang w:val="en-US"/>
        </w:rPr>
        <w:t>List</w:t>
      </w:r>
      <w:r w:rsidR="00764876" w:rsidRPr="00764876">
        <w:t>&lt;</w:t>
      </w:r>
      <w:r w:rsidR="00764876">
        <w:rPr>
          <w:lang w:val="en-US"/>
        </w:rPr>
        <w:t>Objects</w:t>
      </w:r>
      <w:r w:rsidR="00764876" w:rsidRPr="00764876">
        <w:t>^&gt;^</w:t>
      </w:r>
      <w:r w:rsidR="00764876">
        <w:t>, и возвращает его</w:t>
      </w:r>
      <w:r>
        <w:t>.</w:t>
      </w:r>
    </w:p>
    <w:p w14:paraId="3FB1DF3C" w14:textId="79A61B91" w:rsidR="00173372" w:rsidRDefault="00173372" w:rsidP="00173372">
      <w:pPr>
        <w:pStyle w:val="2"/>
      </w:pPr>
      <w:bookmarkStart w:id="6" w:name="_Toc162868417"/>
      <w:r>
        <w:lastRenderedPageBreak/>
        <w:t>Пример работы программы</w:t>
      </w:r>
      <w:bookmarkEnd w:id="6"/>
    </w:p>
    <w:p w14:paraId="5B072156" w14:textId="32D4A5B9" w:rsidR="007B5CCC" w:rsidRPr="001B5EE2" w:rsidRDefault="0012683E" w:rsidP="00935130">
      <w:pPr>
        <w:keepNext/>
        <w:ind w:firstLine="0"/>
        <w:jc w:val="center"/>
      </w:pPr>
      <w:r w:rsidRPr="0012683E">
        <w:drawing>
          <wp:inline distT="0" distB="0" distL="0" distR="0" wp14:anchorId="22E67DAE" wp14:editId="7F704886">
            <wp:extent cx="4772691" cy="6744641"/>
            <wp:effectExtent l="0" t="0" r="8890" b="0"/>
            <wp:docPr id="495479602" name="Рисунок 1" descr="Изображение выглядит как текст, снимок экрана, меню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9602" name="Рисунок 1" descr="Изображение выглядит как текст, снимок экрана, меню, черно-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995" w14:textId="45CA0D61" w:rsidR="00BE74A2" w:rsidRDefault="00BE74A2" w:rsidP="00BE74A2">
      <w:pPr>
        <w:pStyle w:val="1"/>
      </w:pPr>
      <w:bookmarkStart w:id="7" w:name="_Toc162868418"/>
      <w:r>
        <w:lastRenderedPageBreak/>
        <w:t>Вывод</w:t>
      </w:r>
      <w:bookmarkEnd w:id="7"/>
    </w:p>
    <w:p w14:paraId="27870B46" w14:textId="558F2FCC" w:rsidR="00722AF0" w:rsidRPr="00722AF0" w:rsidRDefault="00722AF0" w:rsidP="00F02D1F">
      <w:r>
        <w:t xml:space="preserve">Итогом работы </w:t>
      </w:r>
      <w:r w:rsidR="00F02D1F">
        <w:t>стали три класса, которые работают с тремя файлами с данными, могут оперировать ими (добавлять/удалять/искать)</w:t>
      </w:r>
      <w:r>
        <w:t>.</w:t>
      </w:r>
    </w:p>
    <w:p w14:paraId="4ABAA398" w14:textId="2A3A3C24" w:rsidR="001821C2" w:rsidRDefault="008B4352" w:rsidP="009824C4">
      <w:pPr>
        <w:pStyle w:val="1"/>
      </w:pPr>
      <w:bookmarkStart w:id="8" w:name="_Toc162868419"/>
      <w:r>
        <w:lastRenderedPageBreak/>
        <w:t>Листинг</w:t>
      </w:r>
      <w:bookmarkEnd w:id="8"/>
    </w:p>
    <w:p w14:paraId="457D4184" w14:textId="53EA86FC" w:rsidR="00F7018B" w:rsidRDefault="00D376B1" w:rsidP="00D376B1">
      <w:pPr>
        <w:pStyle w:val="2"/>
        <w:rPr>
          <w:lang w:val="en-US"/>
        </w:rPr>
      </w:pPr>
      <w:bookmarkStart w:id="9" w:name="_Toc162868420"/>
      <w:r>
        <w:rPr>
          <w:lang w:val="en-US"/>
        </w:rPr>
        <w:t>app.cpp</w:t>
      </w:r>
      <w:bookmarkEnd w:id="9"/>
    </w:p>
    <w:p w14:paraId="19F730D0" w14:textId="77777777" w:rsidR="0012683E" w:rsidRDefault="0012683E" w:rsidP="0012683E">
      <w:pPr>
        <w:pStyle w:val="a"/>
      </w:pPr>
      <w:r>
        <w:t>#include "</w:t>
      </w:r>
      <w:proofErr w:type="spellStart"/>
      <w:r>
        <w:t>DataManager.h</w:t>
      </w:r>
      <w:proofErr w:type="spellEnd"/>
      <w:r>
        <w:t>"</w:t>
      </w:r>
    </w:p>
    <w:p w14:paraId="3B186478" w14:textId="77777777" w:rsidR="0012683E" w:rsidRDefault="0012683E" w:rsidP="0012683E">
      <w:pPr>
        <w:pStyle w:val="a"/>
      </w:pPr>
    </w:p>
    <w:p w14:paraId="31D31F52" w14:textId="77777777" w:rsidR="0012683E" w:rsidRDefault="0012683E" w:rsidP="0012683E">
      <w:pPr>
        <w:pStyle w:val="a"/>
      </w:pPr>
      <w:r>
        <w:t>using namespace System;</w:t>
      </w:r>
    </w:p>
    <w:p w14:paraId="0B654A75" w14:textId="77777777" w:rsidR="0012683E" w:rsidRDefault="0012683E" w:rsidP="0012683E">
      <w:pPr>
        <w:pStyle w:val="a"/>
      </w:pPr>
    </w:p>
    <w:p w14:paraId="47E630C9" w14:textId="77777777" w:rsidR="0012683E" w:rsidRDefault="0012683E" w:rsidP="0012683E">
      <w:pPr>
        <w:pStyle w:val="a"/>
      </w:pPr>
      <w:r>
        <w:t xml:space="preserve">int main(array&lt;String^&gt;^ </w:t>
      </w:r>
      <w:proofErr w:type="spellStart"/>
      <w:r>
        <w:t>args</w:t>
      </w:r>
      <w:proofErr w:type="spellEnd"/>
      <w:r>
        <w:t>) {</w:t>
      </w:r>
    </w:p>
    <w:p w14:paraId="64EA7765" w14:textId="77777777" w:rsidR="0012683E" w:rsidRDefault="0012683E" w:rsidP="0012683E">
      <w:pPr>
        <w:pStyle w:val="a"/>
      </w:pPr>
      <w:r>
        <w:tab/>
      </w:r>
      <w:proofErr w:type="spellStart"/>
      <w:r>
        <w:t>DataManager</w:t>
      </w:r>
      <w:proofErr w:type="spellEnd"/>
      <w:r>
        <w:t xml:space="preserve">^ dm = </w:t>
      </w:r>
      <w:proofErr w:type="spellStart"/>
      <w:r>
        <w:t>gcnew</w:t>
      </w:r>
      <w:proofErr w:type="spellEnd"/>
      <w:r>
        <w:t xml:space="preserve"> </w:t>
      </w:r>
      <w:proofErr w:type="spellStart"/>
      <w:r>
        <w:t>DataManager</w:t>
      </w:r>
      <w:proofErr w:type="spellEnd"/>
      <w:r>
        <w:t>();</w:t>
      </w:r>
    </w:p>
    <w:p w14:paraId="11F33882" w14:textId="77777777" w:rsidR="0012683E" w:rsidRDefault="0012683E" w:rsidP="0012683E">
      <w:pPr>
        <w:pStyle w:val="a"/>
      </w:pPr>
      <w:r>
        <w:tab/>
        <w:t>dm-&gt;</w:t>
      </w:r>
      <w:proofErr w:type="spellStart"/>
      <w:r>
        <w:t>ReadDataFiles</w:t>
      </w:r>
      <w:proofErr w:type="spellEnd"/>
      <w:r>
        <w:t>();</w:t>
      </w:r>
    </w:p>
    <w:p w14:paraId="3ACB8C66" w14:textId="77777777" w:rsidR="0012683E" w:rsidRDefault="0012683E" w:rsidP="0012683E">
      <w:pPr>
        <w:pStyle w:val="a"/>
      </w:pPr>
    </w:p>
    <w:p w14:paraId="2DD5EF3C" w14:textId="77777777" w:rsidR="0012683E" w:rsidRDefault="0012683E" w:rsidP="0012683E">
      <w:pPr>
        <w:pStyle w:val="a"/>
      </w:pPr>
      <w:r>
        <w:tab/>
        <w:t>dm-&gt;</w:t>
      </w:r>
      <w:proofErr w:type="spellStart"/>
      <w:r>
        <w:t>AddNode</w:t>
      </w:r>
      <w:proofErr w:type="spellEnd"/>
      <w:r>
        <w:t>(T_BOOK, dm-&gt;</w:t>
      </w:r>
      <w:proofErr w:type="spellStart"/>
      <w:r>
        <w:t>MakeNode</w:t>
      </w:r>
      <w:proofErr w:type="spellEnd"/>
      <w:r>
        <w:t xml:space="preserve">(T_BOOK, "012345; </w:t>
      </w:r>
      <w:proofErr w:type="spellStart"/>
      <w:r>
        <w:t>Книга</w:t>
      </w:r>
      <w:proofErr w:type="spellEnd"/>
      <w:r>
        <w:t xml:space="preserve">; </w:t>
      </w:r>
      <w:proofErr w:type="spellStart"/>
      <w:r>
        <w:t>Автор</w:t>
      </w:r>
      <w:proofErr w:type="spellEnd"/>
      <w:r>
        <w:t>"));</w:t>
      </w:r>
    </w:p>
    <w:p w14:paraId="0347A3E5" w14:textId="77777777" w:rsidR="0012683E" w:rsidRDefault="0012683E" w:rsidP="0012683E">
      <w:pPr>
        <w:pStyle w:val="a"/>
      </w:pPr>
      <w:r>
        <w:tab/>
        <w:t>dm-&gt;</w:t>
      </w:r>
      <w:proofErr w:type="spellStart"/>
      <w:r>
        <w:t>AddNode</w:t>
      </w:r>
      <w:proofErr w:type="spellEnd"/>
      <w:r>
        <w:t>(T_SUBJECT, dm-&gt;</w:t>
      </w:r>
      <w:proofErr w:type="spellStart"/>
      <w:r>
        <w:t>MakeNode</w:t>
      </w:r>
      <w:proofErr w:type="spellEnd"/>
      <w:r>
        <w:t xml:space="preserve">(T_SUBJECT, "111; </w:t>
      </w:r>
      <w:proofErr w:type="spellStart"/>
      <w:r>
        <w:t>Физра</w:t>
      </w:r>
      <w:proofErr w:type="spellEnd"/>
      <w:r>
        <w:t xml:space="preserve">; </w:t>
      </w:r>
      <w:proofErr w:type="spellStart"/>
      <w:r>
        <w:t>Спорт</w:t>
      </w:r>
      <w:proofErr w:type="spellEnd"/>
      <w:r>
        <w:t>"));</w:t>
      </w:r>
    </w:p>
    <w:p w14:paraId="6E674C86" w14:textId="77777777" w:rsidR="0012683E" w:rsidRDefault="0012683E" w:rsidP="0012683E">
      <w:pPr>
        <w:pStyle w:val="a"/>
      </w:pPr>
      <w:r>
        <w:tab/>
        <w:t>dm-&gt;</w:t>
      </w:r>
      <w:proofErr w:type="spellStart"/>
      <w:r>
        <w:t>AddNode</w:t>
      </w:r>
      <w:proofErr w:type="spellEnd"/>
      <w:r>
        <w:t>(T_LINK, dm-&gt;</w:t>
      </w:r>
      <w:proofErr w:type="spellStart"/>
      <w:r>
        <w:t>MakeNode</w:t>
      </w:r>
      <w:proofErr w:type="spellEnd"/>
      <w:r>
        <w:t>(T_LINK, "012345; 111"));</w:t>
      </w:r>
    </w:p>
    <w:p w14:paraId="0BEFA3B3" w14:textId="77777777" w:rsidR="0012683E" w:rsidRDefault="0012683E" w:rsidP="0012683E">
      <w:pPr>
        <w:pStyle w:val="a"/>
      </w:pPr>
    </w:p>
    <w:p w14:paraId="0367CD8B" w14:textId="77777777" w:rsidR="0012683E" w:rsidRDefault="0012683E" w:rsidP="0012683E">
      <w:pPr>
        <w:pStyle w:val="a"/>
      </w:pPr>
      <w:r>
        <w:tab/>
        <w:t xml:space="preserve">Object^ </w:t>
      </w:r>
      <w:proofErr w:type="spellStart"/>
      <w:r>
        <w:t>del_book</w:t>
      </w:r>
      <w:proofErr w:type="spellEnd"/>
      <w:r>
        <w:t xml:space="preserve"> = dm-&gt;</w:t>
      </w:r>
      <w:proofErr w:type="spellStart"/>
      <w:r>
        <w:t>MakeNode</w:t>
      </w:r>
      <w:proofErr w:type="spellEnd"/>
      <w:r>
        <w:t>(T_BOOK, "012345; -; -");</w:t>
      </w:r>
    </w:p>
    <w:p w14:paraId="4044F3DC" w14:textId="77777777" w:rsidR="0012683E" w:rsidRDefault="0012683E" w:rsidP="0012683E">
      <w:pPr>
        <w:pStyle w:val="a"/>
      </w:pPr>
      <w:r>
        <w:tab/>
        <w:t>dm-&gt;</w:t>
      </w:r>
      <w:proofErr w:type="spellStart"/>
      <w:r>
        <w:t>DeleteNode</w:t>
      </w:r>
      <w:proofErr w:type="spellEnd"/>
      <w:r>
        <w:t xml:space="preserve">(T_BOOK, </w:t>
      </w:r>
      <w:proofErr w:type="spellStart"/>
      <w:r>
        <w:t>del_book</w:t>
      </w:r>
      <w:proofErr w:type="spellEnd"/>
      <w:r>
        <w:t>);</w:t>
      </w:r>
    </w:p>
    <w:p w14:paraId="304C18C3" w14:textId="77777777" w:rsidR="0012683E" w:rsidRDefault="0012683E" w:rsidP="0012683E">
      <w:pPr>
        <w:pStyle w:val="a"/>
      </w:pPr>
      <w:r>
        <w:tab/>
        <w:t xml:space="preserve">Object^ </w:t>
      </w:r>
      <w:proofErr w:type="spellStart"/>
      <w:r>
        <w:t>del_subj</w:t>
      </w:r>
      <w:proofErr w:type="spellEnd"/>
      <w:r>
        <w:t xml:space="preserve"> = dm-&gt;</w:t>
      </w:r>
      <w:proofErr w:type="spellStart"/>
      <w:r>
        <w:t>MakeNode</w:t>
      </w:r>
      <w:proofErr w:type="spellEnd"/>
      <w:r>
        <w:t>(T_SUBJECT, "111; -; -");</w:t>
      </w:r>
    </w:p>
    <w:p w14:paraId="725EC282" w14:textId="77777777" w:rsidR="0012683E" w:rsidRDefault="0012683E" w:rsidP="0012683E">
      <w:pPr>
        <w:pStyle w:val="a"/>
      </w:pPr>
      <w:r>
        <w:tab/>
        <w:t>dm-&gt;</w:t>
      </w:r>
      <w:proofErr w:type="spellStart"/>
      <w:r>
        <w:t>DeleteNode</w:t>
      </w:r>
      <w:proofErr w:type="spellEnd"/>
      <w:r>
        <w:t xml:space="preserve">(T_SUBJECT, </w:t>
      </w:r>
      <w:proofErr w:type="spellStart"/>
      <w:r>
        <w:t>del_subj</w:t>
      </w:r>
      <w:proofErr w:type="spellEnd"/>
      <w:r>
        <w:t>);</w:t>
      </w:r>
    </w:p>
    <w:p w14:paraId="3858F4FB" w14:textId="77777777" w:rsidR="0012683E" w:rsidRDefault="0012683E" w:rsidP="0012683E">
      <w:pPr>
        <w:pStyle w:val="a"/>
      </w:pPr>
    </w:p>
    <w:p w14:paraId="47BB0F7C" w14:textId="77777777" w:rsidR="0012683E" w:rsidRDefault="0012683E" w:rsidP="0012683E">
      <w:pPr>
        <w:pStyle w:val="a"/>
      </w:pPr>
      <w:r>
        <w:tab/>
        <w:t>dm-&gt;</w:t>
      </w:r>
      <w:proofErr w:type="spellStart"/>
      <w:r>
        <w:t>AddNode</w:t>
      </w:r>
      <w:proofErr w:type="spellEnd"/>
      <w:r>
        <w:t>(T_BOOK, dm-&gt;</w:t>
      </w:r>
      <w:proofErr w:type="spellStart"/>
      <w:r>
        <w:t>MakeNode</w:t>
      </w:r>
      <w:proofErr w:type="spellEnd"/>
      <w:r>
        <w:t xml:space="preserve">(T_BOOK, "012345; </w:t>
      </w:r>
      <w:proofErr w:type="spellStart"/>
      <w:r>
        <w:t>Книга</w:t>
      </w:r>
      <w:proofErr w:type="spellEnd"/>
      <w:r>
        <w:t xml:space="preserve">; </w:t>
      </w:r>
      <w:proofErr w:type="spellStart"/>
      <w:r>
        <w:t>Автор</w:t>
      </w:r>
      <w:proofErr w:type="spellEnd"/>
      <w:r>
        <w:t>"));</w:t>
      </w:r>
    </w:p>
    <w:p w14:paraId="6E4DDAC4" w14:textId="77777777" w:rsidR="0012683E" w:rsidRDefault="0012683E" w:rsidP="0012683E">
      <w:pPr>
        <w:pStyle w:val="a"/>
      </w:pPr>
      <w:r>
        <w:tab/>
        <w:t>dm-&gt;</w:t>
      </w:r>
      <w:proofErr w:type="spellStart"/>
      <w:r>
        <w:t>WriteDataFiles</w:t>
      </w:r>
      <w:proofErr w:type="spellEnd"/>
      <w:r>
        <w:t>();</w:t>
      </w:r>
    </w:p>
    <w:p w14:paraId="3BCE7F6C" w14:textId="77777777" w:rsidR="0012683E" w:rsidRDefault="0012683E" w:rsidP="0012683E">
      <w:pPr>
        <w:pStyle w:val="a"/>
      </w:pPr>
    </w:p>
    <w:p w14:paraId="7BFB3390" w14:textId="77777777" w:rsidR="0012683E" w:rsidRDefault="0012683E" w:rsidP="0012683E">
      <w:pPr>
        <w:pStyle w:val="a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 {</w:t>
      </w:r>
    </w:p>
    <w:p w14:paraId="6EF619A4" w14:textId="77777777" w:rsidR="0012683E" w:rsidRDefault="0012683E" w:rsidP="0012683E">
      <w:pPr>
        <w:pStyle w:val="a"/>
      </w:pP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72428C01" w14:textId="77777777" w:rsidR="0012683E" w:rsidRDefault="0012683E" w:rsidP="0012683E">
      <w:pPr>
        <w:pStyle w:val="a"/>
      </w:pPr>
      <w:r>
        <w:tab/>
        <w:t>};</w:t>
      </w:r>
    </w:p>
    <w:p w14:paraId="13F5376A" w14:textId="5E68E8B5" w:rsidR="00D376B1" w:rsidRPr="0012683E" w:rsidRDefault="0012683E" w:rsidP="0012683E">
      <w:pPr>
        <w:pStyle w:val="a"/>
      </w:pPr>
      <w:r>
        <w:t>}</w:t>
      </w:r>
    </w:p>
    <w:p w14:paraId="2512C214" w14:textId="3C6BF079" w:rsidR="00D376B1" w:rsidRDefault="00D376B1" w:rsidP="00D376B1">
      <w:pPr>
        <w:pStyle w:val="2"/>
        <w:rPr>
          <w:lang w:val="en-US"/>
        </w:rPr>
      </w:pPr>
      <w:bookmarkStart w:id="10" w:name="_Toc162868421"/>
      <w:r>
        <w:rPr>
          <w:lang w:val="en-US"/>
        </w:rPr>
        <w:t>datamanager.h</w:t>
      </w:r>
      <w:bookmarkEnd w:id="10"/>
    </w:p>
    <w:p w14:paraId="485F7E0F" w14:textId="77777777" w:rsidR="0012683E" w:rsidRDefault="0012683E" w:rsidP="0012683E">
      <w:pPr>
        <w:pStyle w:val="a"/>
        <w:numPr>
          <w:ilvl w:val="0"/>
          <w:numId w:val="25"/>
        </w:numPr>
      </w:pPr>
      <w:r>
        <w:t>#pragma once</w:t>
      </w:r>
    </w:p>
    <w:p w14:paraId="1273ED01" w14:textId="77777777" w:rsidR="0012683E" w:rsidRDefault="0012683E" w:rsidP="0012683E">
      <w:pPr>
        <w:pStyle w:val="a"/>
        <w:numPr>
          <w:ilvl w:val="0"/>
          <w:numId w:val="25"/>
        </w:numPr>
      </w:pPr>
    </w:p>
    <w:p w14:paraId="0457F3E4" w14:textId="77777777" w:rsidR="0012683E" w:rsidRDefault="0012683E" w:rsidP="0012683E">
      <w:pPr>
        <w:pStyle w:val="a"/>
        <w:numPr>
          <w:ilvl w:val="0"/>
          <w:numId w:val="25"/>
        </w:numPr>
      </w:pPr>
      <w:r>
        <w:t>using namespace System;</w:t>
      </w:r>
    </w:p>
    <w:p w14:paraId="3D3431F8" w14:textId="77777777" w:rsidR="0012683E" w:rsidRDefault="0012683E" w:rsidP="0012683E">
      <w:pPr>
        <w:pStyle w:val="a"/>
        <w:numPr>
          <w:ilvl w:val="0"/>
          <w:numId w:val="25"/>
        </w:numPr>
      </w:pPr>
      <w:r>
        <w:t>using namespace System::IO;</w:t>
      </w:r>
    </w:p>
    <w:p w14:paraId="166DBD28" w14:textId="77777777" w:rsidR="0012683E" w:rsidRDefault="0012683E" w:rsidP="0012683E">
      <w:pPr>
        <w:pStyle w:val="a"/>
        <w:numPr>
          <w:ilvl w:val="0"/>
          <w:numId w:val="25"/>
        </w:numPr>
      </w:pPr>
      <w:r>
        <w:t>using namespace System::Collections;</w:t>
      </w:r>
    </w:p>
    <w:p w14:paraId="0AFE54A4" w14:textId="77777777" w:rsidR="0012683E" w:rsidRDefault="0012683E" w:rsidP="0012683E">
      <w:pPr>
        <w:pStyle w:val="a"/>
        <w:numPr>
          <w:ilvl w:val="0"/>
          <w:numId w:val="25"/>
        </w:numPr>
      </w:pPr>
      <w:r>
        <w:t>using namespace System::Collections::Generic;</w:t>
      </w:r>
    </w:p>
    <w:p w14:paraId="5A01D864" w14:textId="77777777" w:rsidR="0012683E" w:rsidRDefault="0012683E" w:rsidP="0012683E">
      <w:pPr>
        <w:pStyle w:val="a"/>
        <w:numPr>
          <w:ilvl w:val="0"/>
          <w:numId w:val="25"/>
        </w:numPr>
      </w:pPr>
    </w:p>
    <w:p w14:paraId="13D752BE" w14:textId="77777777" w:rsidR="0012683E" w:rsidRPr="0012683E" w:rsidRDefault="0012683E" w:rsidP="0012683E">
      <w:pPr>
        <w:pStyle w:val="a"/>
        <w:numPr>
          <w:ilvl w:val="0"/>
          <w:numId w:val="25"/>
        </w:numPr>
        <w:rPr>
          <w:lang w:val="ru-RU"/>
        </w:rPr>
      </w:pPr>
      <w:r w:rsidRPr="0012683E">
        <w:rPr>
          <w:lang w:val="ru-RU"/>
        </w:rPr>
        <w:t>// Перечислений форматов данных (связь, книга, дисциплина)</w:t>
      </w:r>
    </w:p>
    <w:p w14:paraId="468DF167" w14:textId="77777777" w:rsidR="0012683E" w:rsidRDefault="0012683E" w:rsidP="0012683E">
      <w:pPr>
        <w:pStyle w:val="a"/>
        <w:numPr>
          <w:ilvl w:val="0"/>
          <w:numId w:val="25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{</w:t>
      </w:r>
    </w:p>
    <w:p w14:paraId="4E72E6F7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>T_LINK = 0,</w:t>
      </w:r>
    </w:p>
    <w:p w14:paraId="291376CF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>T_BOOK = 1,</w:t>
      </w:r>
    </w:p>
    <w:p w14:paraId="6AC1BE4F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>T_SUBJECT = 2</w:t>
      </w:r>
    </w:p>
    <w:p w14:paraId="25AED81C" w14:textId="77777777" w:rsidR="0012683E" w:rsidRDefault="0012683E" w:rsidP="0012683E">
      <w:pPr>
        <w:pStyle w:val="a"/>
        <w:numPr>
          <w:ilvl w:val="0"/>
          <w:numId w:val="25"/>
        </w:numPr>
      </w:pPr>
      <w:r>
        <w:t>};</w:t>
      </w:r>
    </w:p>
    <w:p w14:paraId="3FA563DE" w14:textId="77777777" w:rsidR="0012683E" w:rsidRDefault="0012683E" w:rsidP="0012683E">
      <w:pPr>
        <w:pStyle w:val="a"/>
        <w:numPr>
          <w:ilvl w:val="0"/>
          <w:numId w:val="25"/>
        </w:numPr>
      </w:pPr>
    </w:p>
    <w:p w14:paraId="46F5103E" w14:textId="77777777" w:rsidR="0012683E" w:rsidRPr="0012683E" w:rsidRDefault="0012683E" w:rsidP="0012683E">
      <w:pPr>
        <w:pStyle w:val="a"/>
        <w:numPr>
          <w:ilvl w:val="0"/>
          <w:numId w:val="25"/>
        </w:numPr>
        <w:rPr>
          <w:lang w:val="ru-RU"/>
        </w:rPr>
      </w:pPr>
      <w:r w:rsidRPr="0012683E">
        <w:rPr>
          <w:lang w:val="ru-RU"/>
        </w:rPr>
        <w:t>// Структура записи связи {книга, дисциплина}</w:t>
      </w:r>
    </w:p>
    <w:p w14:paraId="427CF723" w14:textId="77777777" w:rsidR="0012683E" w:rsidRDefault="0012683E" w:rsidP="0012683E">
      <w:pPr>
        <w:pStyle w:val="a"/>
        <w:numPr>
          <w:ilvl w:val="0"/>
          <w:numId w:val="25"/>
        </w:numPr>
      </w:pPr>
      <w:r>
        <w:lastRenderedPageBreak/>
        <w:t>ref struct Link {</w:t>
      </w:r>
    </w:p>
    <w:p w14:paraId="4F21C0AC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>String^ ISBN;</w:t>
      </w:r>
    </w:p>
    <w:p w14:paraId="5CE960D9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String^ </w:t>
      </w:r>
      <w:proofErr w:type="spellStart"/>
      <w:r>
        <w:t>dis_code</w:t>
      </w:r>
      <w:proofErr w:type="spellEnd"/>
      <w:r>
        <w:t>;</w:t>
      </w:r>
    </w:p>
    <w:p w14:paraId="003540EC" w14:textId="77777777" w:rsidR="0012683E" w:rsidRDefault="0012683E" w:rsidP="0012683E">
      <w:pPr>
        <w:pStyle w:val="a"/>
        <w:numPr>
          <w:ilvl w:val="0"/>
          <w:numId w:val="25"/>
        </w:numPr>
      </w:pPr>
      <w:r>
        <w:t>};</w:t>
      </w:r>
    </w:p>
    <w:p w14:paraId="16085A48" w14:textId="77777777" w:rsidR="0012683E" w:rsidRDefault="0012683E" w:rsidP="0012683E">
      <w:pPr>
        <w:pStyle w:val="a"/>
        <w:numPr>
          <w:ilvl w:val="0"/>
          <w:numId w:val="25"/>
        </w:numPr>
      </w:pPr>
    </w:p>
    <w:p w14:paraId="597C26A4" w14:textId="77777777" w:rsidR="0012683E" w:rsidRDefault="0012683E" w:rsidP="0012683E">
      <w:pPr>
        <w:pStyle w:val="a"/>
        <w:numPr>
          <w:ilvl w:val="0"/>
          <w:numId w:val="25"/>
        </w:numPr>
      </w:pPr>
      <w:r>
        <w:t xml:space="preserve">//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книги</w:t>
      </w:r>
      <w:proofErr w:type="spellEnd"/>
    </w:p>
    <w:p w14:paraId="0AE3496A" w14:textId="77777777" w:rsidR="0012683E" w:rsidRDefault="0012683E" w:rsidP="0012683E">
      <w:pPr>
        <w:pStyle w:val="a"/>
        <w:numPr>
          <w:ilvl w:val="0"/>
          <w:numId w:val="25"/>
        </w:numPr>
      </w:pPr>
      <w:r>
        <w:t>ref struct Book {</w:t>
      </w:r>
    </w:p>
    <w:p w14:paraId="4C841969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>String^ ISBN;</w:t>
      </w:r>
    </w:p>
    <w:p w14:paraId="02CFA9F0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>String^ title;</w:t>
      </w:r>
    </w:p>
    <w:p w14:paraId="73B71907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>String^ author;</w:t>
      </w:r>
    </w:p>
    <w:p w14:paraId="52480E44" w14:textId="77777777" w:rsidR="0012683E" w:rsidRDefault="0012683E" w:rsidP="0012683E">
      <w:pPr>
        <w:pStyle w:val="a"/>
        <w:numPr>
          <w:ilvl w:val="0"/>
          <w:numId w:val="25"/>
        </w:numPr>
      </w:pPr>
      <w:r>
        <w:t>};</w:t>
      </w:r>
    </w:p>
    <w:p w14:paraId="315826B0" w14:textId="77777777" w:rsidR="0012683E" w:rsidRDefault="0012683E" w:rsidP="0012683E">
      <w:pPr>
        <w:pStyle w:val="a"/>
        <w:numPr>
          <w:ilvl w:val="0"/>
          <w:numId w:val="25"/>
        </w:numPr>
      </w:pPr>
    </w:p>
    <w:p w14:paraId="1DD0FB91" w14:textId="77777777" w:rsidR="0012683E" w:rsidRDefault="0012683E" w:rsidP="0012683E">
      <w:pPr>
        <w:pStyle w:val="a"/>
        <w:numPr>
          <w:ilvl w:val="0"/>
          <w:numId w:val="25"/>
        </w:numPr>
      </w:pPr>
      <w:r>
        <w:t xml:space="preserve">//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дисциплины</w:t>
      </w:r>
      <w:proofErr w:type="spellEnd"/>
    </w:p>
    <w:p w14:paraId="754FA40B" w14:textId="77777777" w:rsidR="0012683E" w:rsidRDefault="0012683E" w:rsidP="0012683E">
      <w:pPr>
        <w:pStyle w:val="a"/>
        <w:numPr>
          <w:ilvl w:val="0"/>
          <w:numId w:val="25"/>
        </w:numPr>
      </w:pPr>
      <w:r>
        <w:t>ref struct Subject {</w:t>
      </w:r>
    </w:p>
    <w:p w14:paraId="0B5526F2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String^ </w:t>
      </w:r>
      <w:proofErr w:type="spellStart"/>
      <w:r>
        <w:t>dis_code</w:t>
      </w:r>
      <w:proofErr w:type="spellEnd"/>
      <w:r>
        <w:t>;</w:t>
      </w:r>
    </w:p>
    <w:p w14:paraId="5CC3C996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>String^ name;</w:t>
      </w:r>
    </w:p>
    <w:p w14:paraId="5E1957C2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>String^ description;</w:t>
      </w:r>
    </w:p>
    <w:p w14:paraId="0D488645" w14:textId="77777777" w:rsidR="0012683E" w:rsidRDefault="0012683E" w:rsidP="0012683E">
      <w:pPr>
        <w:pStyle w:val="a"/>
        <w:numPr>
          <w:ilvl w:val="0"/>
          <w:numId w:val="25"/>
        </w:numPr>
      </w:pPr>
      <w:r>
        <w:t>};</w:t>
      </w:r>
    </w:p>
    <w:p w14:paraId="3253C1E9" w14:textId="77777777" w:rsidR="0012683E" w:rsidRDefault="0012683E" w:rsidP="0012683E">
      <w:pPr>
        <w:pStyle w:val="a"/>
        <w:numPr>
          <w:ilvl w:val="0"/>
          <w:numId w:val="25"/>
        </w:numPr>
      </w:pPr>
    </w:p>
    <w:p w14:paraId="5242CE00" w14:textId="77777777" w:rsidR="0012683E" w:rsidRPr="0012683E" w:rsidRDefault="0012683E" w:rsidP="0012683E">
      <w:pPr>
        <w:pStyle w:val="a"/>
        <w:numPr>
          <w:ilvl w:val="0"/>
          <w:numId w:val="25"/>
        </w:numPr>
        <w:rPr>
          <w:lang w:val="ru-RU"/>
        </w:rPr>
      </w:pPr>
      <w:r w:rsidRPr="0012683E">
        <w:rPr>
          <w:lang w:val="ru-RU"/>
        </w:rPr>
        <w:t>// Класс, управляющий данными о книгах, дисциплинах и их связях</w:t>
      </w:r>
    </w:p>
    <w:p w14:paraId="67E5C557" w14:textId="77777777" w:rsidR="0012683E" w:rsidRDefault="0012683E" w:rsidP="0012683E">
      <w:pPr>
        <w:pStyle w:val="a"/>
        <w:numPr>
          <w:ilvl w:val="0"/>
          <w:numId w:val="25"/>
        </w:numPr>
      </w:pPr>
      <w:r>
        <w:t xml:space="preserve">ref class </w:t>
      </w:r>
      <w:proofErr w:type="spellStart"/>
      <w:r>
        <w:t>DataManager</w:t>
      </w:r>
      <w:proofErr w:type="spellEnd"/>
      <w:r>
        <w:t xml:space="preserve"> {</w:t>
      </w:r>
    </w:p>
    <w:p w14:paraId="74D097A8" w14:textId="77777777" w:rsidR="0012683E" w:rsidRDefault="0012683E" w:rsidP="0012683E">
      <w:pPr>
        <w:pStyle w:val="a"/>
        <w:numPr>
          <w:ilvl w:val="0"/>
          <w:numId w:val="25"/>
        </w:numPr>
      </w:pPr>
      <w:r>
        <w:t>private:</w:t>
      </w:r>
    </w:p>
    <w:p w14:paraId="01570E4F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// </w:t>
      </w:r>
      <w:proofErr w:type="spellStart"/>
      <w:r>
        <w:t>Путь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Links.txt</w:t>
      </w:r>
    </w:p>
    <w:p w14:paraId="03CC8CFF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String^ </w:t>
      </w:r>
      <w:proofErr w:type="spellStart"/>
      <w:r>
        <w:t>fileLinkPath</w:t>
      </w:r>
      <w:proofErr w:type="spellEnd"/>
      <w:r>
        <w:t>;</w:t>
      </w:r>
    </w:p>
    <w:p w14:paraId="5949D120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// </w:t>
      </w:r>
      <w:proofErr w:type="spellStart"/>
      <w:r>
        <w:t>Путь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Books.txt</w:t>
      </w:r>
    </w:p>
    <w:p w14:paraId="7FE8B0B0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String^ </w:t>
      </w:r>
      <w:proofErr w:type="spellStart"/>
      <w:r>
        <w:t>fileBookPath</w:t>
      </w:r>
      <w:proofErr w:type="spellEnd"/>
      <w:r>
        <w:t>;</w:t>
      </w:r>
    </w:p>
    <w:p w14:paraId="1CCF5EC1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// </w:t>
      </w:r>
      <w:proofErr w:type="spellStart"/>
      <w:r>
        <w:t>Путь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Subjects.txt</w:t>
      </w:r>
    </w:p>
    <w:p w14:paraId="5A72CDAE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String^ </w:t>
      </w:r>
      <w:proofErr w:type="spellStart"/>
      <w:r>
        <w:t>fileSubjectPath</w:t>
      </w:r>
      <w:proofErr w:type="spellEnd"/>
      <w:r>
        <w:t>;</w:t>
      </w:r>
    </w:p>
    <w:p w14:paraId="01497590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//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 Link</w:t>
      </w:r>
    </w:p>
    <w:p w14:paraId="7A2FD79F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List&lt;Object^&gt;^ </w:t>
      </w:r>
      <w:proofErr w:type="spellStart"/>
      <w:r>
        <w:t>listLinks</w:t>
      </w:r>
      <w:proofErr w:type="spellEnd"/>
      <w:r>
        <w:t>;</w:t>
      </w:r>
    </w:p>
    <w:p w14:paraId="186FE574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//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 Book</w:t>
      </w:r>
    </w:p>
    <w:p w14:paraId="17C2475E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List&lt;Object^&gt;^ </w:t>
      </w:r>
      <w:proofErr w:type="spellStart"/>
      <w:r>
        <w:t>listBooks</w:t>
      </w:r>
      <w:proofErr w:type="spellEnd"/>
      <w:r>
        <w:t>;</w:t>
      </w:r>
    </w:p>
    <w:p w14:paraId="1338ABC8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//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 Subject</w:t>
      </w:r>
    </w:p>
    <w:p w14:paraId="0022C7D7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List&lt;Object^&gt;^ </w:t>
      </w:r>
      <w:proofErr w:type="spellStart"/>
      <w:r>
        <w:t>listSubjects</w:t>
      </w:r>
      <w:proofErr w:type="spellEnd"/>
      <w:r>
        <w:t>;</w:t>
      </w:r>
    </w:p>
    <w:p w14:paraId="51592EB7" w14:textId="77777777" w:rsidR="0012683E" w:rsidRDefault="0012683E" w:rsidP="0012683E">
      <w:pPr>
        <w:pStyle w:val="a"/>
        <w:numPr>
          <w:ilvl w:val="0"/>
          <w:numId w:val="25"/>
        </w:numPr>
      </w:pPr>
    </w:p>
    <w:p w14:paraId="6561F161" w14:textId="77777777" w:rsidR="0012683E" w:rsidRDefault="0012683E" w:rsidP="0012683E">
      <w:pPr>
        <w:pStyle w:val="a"/>
        <w:numPr>
          <w:ilvl w:val="0"/>
          <w:numId w:val="25"/>
        </w:numPr>
      </w:pPr>
      <w:r>
        <w:t>public:</w:t>
      </w:r>
    </w:p>
    <w:p w14:paraId="797608BA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</w:p>
    <w:p w14:paraId="4039B664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</w:r>
      <w:proofErr w:type="spellStart"/>
      <w:r>
        <w:t>DataManager</w:t>
      </w:r>
      <w:proofErr w:type="spellEnd"/>
      <w:r>
        <w:t>();</w:t>
      </w:r>
    </w:p>
    <w:p w14:paraId="0116E6AF" w14:textId="77777777" w:rsidR="0012683E" w:rsidRPr="0012683E" w:rsidRDefault="0012683E" w:rsidP="0012683E">
      <w:pPr>
        <w:pStyle w:val="a"/>
        <w:numPr>
          <w:ilvl w:val="0"/>
          <w:numId w:val="25"/>
        </w:numPr>
        <w:rPr>
          <w:lang w:val="ru-RU"/>
        </w:rPr>
      </w:pPr>
      <w:r w:rsidRPr="0012683E">
        <w:rPr>
          <w:lang w:val="ru-RU"/>
        </w:rPr>
        <w:tab/>
        <w:t>// Прочитать данные из файлов в списки</w:t>
      </w:r>
    </w:p>
    <w:p w14:paraId="669C7E92" w14:textId="77777777" w:rsidR="0012683E" w:rsidRDefault="0012683E" w:rsidP="0012683E">
      <w:pPr>
        <w:pStyle w:val="a"/>
        <w:numPr>
          <w:ilvl w:val="0"/>
          <w:numId w:val="25"/>
        </w:numPr>
      </w:pPr>
      <w:r w:rsidRPr="0012683E">
        <w:rPr>
          <w:lang w:val="ru-RU"/>
        </w:rPr>
        <w:tab/>
      </w:r>
      <w:r>
        <w:t xml:space="preserve">void </w:t>
      </w:r>
      <w:proofErr w:type="spellStart"/>
      <w:r>
        <w:t>ReadDataFiles</w:t>
      </w:r>
      <w:proofErr w:type="spellEnd"/>
      <w:r>
        <w:t>();</w:t>
      </w:r>
    </w:p>
    <w:p w14:paraId="1CB08D52" w14:textId="77777777" w:rsidR="0012683E" w:rsidRPr="0012683E" w:rsidRDefault="0012683E" w:rsidP="0012683E">
      <w:pPr>
        <w:pStyle w:val="a"/>
        <w:numPr>
          <w:ilvl w:val="0"/>
          <w:numId w:val="25"/>
        </w:numPr>
        <w:rPr>
          <w:lang w:val="ru-RU"/>
        </w:rPr>
      </w:pPr>
      <w:r w:rsidRPr="0012683E">
        <w:rPr>
          <w:lang w:val="ru-RU"/>
        </w:rPr>
        <w:tab/>
        <w:t>// Записать данные из списков в файлы</w:t>
      </w:r>
    </w:p>
    <w:p w14:paraId="3C2A3F68" w14:textId="77777777" w:rsidR="0012683E" w:rsidRDefault="0012683E" w:rsidP="0012683E">
      <w:pPr>
        <w:pStyle w:val="a"/>
        <w:numPr>
          <w:ilvl w:val="0"/>
          <w:numId w:val="25"/>
        </w:numPr>
      </w:pPr>
      <w:r w:rsidRPr="0012683E">
        <w:rPr>
          <w:lang w:val="ru-RU"/>
        </w:rPr>
        <w:tab/>
      </w:r>
      <w:r>
        <w:t xml:space="preserve">void </w:t>
      </w:r>
      <w:proofErr w:type="spellStart"/>
      <w:r>
        <w:t>WriteDataFiles</w:t>
      </w:r>
      <w:proofErr w:type="spellEnd"/>
      <w:r>
        <w:t>();</w:t>
      </w:r>
    </w:p>
    <w:p w14:paraId="3BCF5099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// </w:t>
      </w:r>
      <w:proofErr w:type="spellStart"/>
      <w:r>
        <w:t>Преобразовать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Object</w:t>
      </w:r>
    </w:p>
    <w:p w14:paraId="1B53D2EE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Object^ </w:t>
      </w:r>
      <w:proofErr w:type="spellStart"/>
      <w:r>
        <w:t>MakeNode</w:t>
      </w:r>
      <w:proofErr w:type="spellEnd"/>
      <w:r>
        <w:t>(</w:t>
      </w:r>
      <w:proofErr w:type="spellStart"/>
      <w:r>
        <w:t>DataType</w:t>
      </w:r>
      <w:proofErr w:type="spellEnd"/>
      <w:r>
        <w:t>, String^);</w:t>
      </w:r>
    </w:p>
    <w:p w14:paraId="79CFA3AA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//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список</w:t>
      </w:r>
      <w:proofErr w:type="spellEnd"/>
    </w:p>
    <w:p w14:paraId="2DC69B3B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void </w:t>
      </w:r>
      <w:proofErr w:type="spellStart"/>
      <w:r>
        <w:t>AddNode</w:t>
      </w:r>
      <w:proofErr w:type="spellEnd"/>
      <w:r>
        <w:t>(</w:t>
      </w:r>
      <w:proofErr w:type="spellStart"/>
      <w:r>
        <w:t>DataType</w:t>
      </w:r>
      <w:proofErr w:type="spellEnd"/>
      <w:r>
        <w:t>, Object^);</w:t>
      </w:r>
    </w:p>
    <w:p w14:paraId="373E049F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// 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списка</w:t>
      </w:r>
      <w:proofErr w:type="spellEnd"/>
    </w:p>
    <w:p w14:paraId="61440799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void </w:t>
      </w:r>
      <w:proofErr w:type="spellStart"/>
      <w:r>
        <w:t>DeleteNode</w:t>
      </w:r>
      <w:proofErr w:type="spellEnd"/>
      <w:r>
        <w:t>(</w:t>
      </w:r>
      <w:proofErr w:type="spellStart"/>
      <w:r>
        <w:t>DataType</w:t>
      </w:r>
      <w:proofErr w:type="spellEnd"/>
      <w:r>
        <w:t>, Object^);</w:t>
      </w:r>
    </w:p>
    <w:p w14:paraId="09E46F7F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//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списке</w:t>
      </w:r>
      <w:proofErr w:type="spellEnd"/>
    </w:p>
    <w:p w14:paraId="1B9618BB" w14:textId="77777777" w:rsidR="0012683E" w:rsidRDefault="0012683E" w:rsidP="0012683E">
      <w:pPr>
        <w:pStyle w:val="a"/>
        <w:numPr>
          <w:ilvl w:val="0"/>
          <w:numId w:val="25"/>
        </w:numPr>
      </w:pPr>
      <w:r>
        <w:tab/>
        <w:t xml:space="preserve">List&lt;Object^&gt;^ </w:t>
      </w:r>
      <w:proofErr w:type="spellStart"/>
      <w:r>
        <w:t>FindNodes</w:t>
      </w:r>
      <w:proofErr w:type="spellEnd"/>
      <w:r>
        <w:t>(</w:t>
      </w:r>
      <w:proofErr w:type="spellStart"/>
      <w:r>
        <w:t>DataType</w:t>
      </w:r>
      <w:proofErr w:type="spellEnd"/>
      <w:r>
        <w:t>, String^);</w:t>
      </w:r>
    </w:p>
    <w:p w14:paraId="18FD51E1" w14:textId="683F7D3F" w:rsidR="00D376B1" w:rsidRDefault="0012683E" w:rsidP="0012683E">
      <w:pPr>
        <w:pStyle w:val="a"/>
        <w:numPr>
          <w:ilvl w:val="0"/>
          <w:numId w:val="25"/>
        </w:numPr>
      </w:pPr>
      <w:r>
        <w:t>};</w:t>
      </w:r>
    </w:p>
    <w:p w14:paraId="707FA919" w14:textId="009EE641" w:rsidR="00D376B1" w:rsidRDefault="00D376B1" w:rsidP="00D376B1">
      <w:pPr>
        <w:pStyle w:val="2"/>
        <w:rPr>
          <w:lang w:val="en-US"/>
        </w:rPr>
      </w:pPr>
      <w:bookmarkStart w:id="11" w:name="_Toc162868422"/>
      <w:r>
        <w:rPr>
          <w:lang w:val="en-US"/>
        </w:rPr>
        <w:lastRenderedPageBreak/>
        <w:t>datamanager.cpp</w:t>
      </w:r>
      <w:bookmarkEnd w:id="11"/>
    </w:p>
    <w:p w14:paraId="5F8901BA" w14:textId="77777777" w:rsidR="00185668" w:rsidRDefault="00185668" w:rsidP="00185668">
      <w:pPr>
        <w:pStyle w:val="a"/>
        <w:numPr>
          <w:ilvl w:val="0"/>
          <w:numId w:val="26"/>
        </w:numPr>
      </w:pPr>
      <w:r>
        <w:t>#include "</w:t>
      </w:r>
      <w:proofErr w:type="spellStart"/>
      <w:r>
        <w:t>DataManager.h</w:t>
      </w:r>
      <w:proofErr w:type="spellEnd"/>
      <w:r>
        <w:t>"</w:t>
      </w:r>
    </w:p>
    <w:p w14:paraId="26141882" w14:textId="77777777" w:rsidR="00185668" w:rsidRDefault="00185668" w:rsidP="00185668">
      <w:pPr>
        <w:pStyle w:val="a"/>
        <w:numPr>
          <w:ilvl w:val="0"/>
          <w:numId w:val="26"/>
        </w:numPr>
      </w:pPr>
    </w:p>
    <w:p w14:paraId="6BFD0831" w14:textId="77777777" w:rsidR="00185668" w:rsidRDefault="00185668" w:rsidP="00185668">
      <w:pPr>
        <w:pStyle w:val="a"/>
        <w:numPr>
          <w:ilvl w:val="0"/>
          <w:numId w:val="26"/>
        </w:numPr>
      </w:pPr>
      <w:r>
        <w:t>using namespace System;</w:t>
      </w:r>
    </w:p>
    <w:p w14:paraId="65303F40" w14:textId="77777777" w:rsidR="00185668" w:rsidRDefault="00185668" w:rsidP="00185668">
      <w:pPr>
        <w:pStyle w:val="a"/>
        <w:numPr>
          <w:ilvl w:val="0"/>
          <w:numId w:val="26"/>
        </w:numPr>
      </w:pPr>
      <w:r>
        <w:t>using namespace System::IO;</w:t>
      </w:r>
    </w:p>
    <w:p w14:paraId="06F77968" w14:textId="77777777" w:rsidR="00185668" w:rsidRDefault="00185668" w:rsidP="00185668">
      <w:pPr>
        <w:pStyle w:val="a"/>
        <w:numPr>
          <w:ilvl w:val="0"/>
          <w:numId w:val="26"/>
        </w:numPr>
      </w:pPr>
    </w:p>
    <w:p w14:paraId="5EF9479F" w14:textId="77777777" w:rsidR="00185668" w:rsidRDefault="00185668" w:rsidP="00185668">
      <w:pPr>
        <w:pStyle w:val="a"/>
        <w:numPr>
          <w:ilvl w:val="0"/>
          <w:numId w:val="26"/>
        </w:numPr>
      </w:pPr>
      <w:proofErr w:type="spellStart"/>
      <w:r>
        <w:t>DataManager</w:t>
      </w:r>
      <w:proofErr w:type="spellEnd"/>
      <w:r>
        <w:t>::</w:t>
      </w:r>
      <w:proofErr w:type="spellStart"/>
      <w:r>
        <w:t>DataManager</w:t>
      </w:r>
      <w:proofErr w:type="spellEnd"/>
      <w:r>
        <w:t>() {</w:t>
      </w:r>
    </w:p>
    <w:p w14:paraId="1C3D8B7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this-&gt;</w:t>
      </w:r>
      <w:proofErr w:type="spellStart"/>
      <w:r>
        <w:t>fileLinkPath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String("./Data/Links.txt");</w:t>
      </w:r>
    </w:p>
    <w:p w14:paraId="001CDD08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this-&gt;</w:t>
      </w:r>
      <w:proofErr w:type="spellStart"/>
      <w:r>
        <w:t>fileBookPath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String("./Data/Books.txt");</w:t>
      </w:r>
    </w:p>
    <w:p w14:paraId="6E582C3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this-&gt;</w:t>
      </w:r>
      <w:proofErr w:type="spellStart"/>
      <w:r>
        <w:t>fileSubjectPath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String("./Data/Subjects.txt");</w:t>
      </w:r>
    </w:p>
    <w:p w14:paraId="47A5D9B5" w14:textId="77777777" w:rsidR="00185668" w:rsidRDefault="00185668" w:rsidP="00185668">
      <w:pPr>
        <w:pStyle w:val="a"/>
        <w:numPr>
          <w:ilvl w:val="0"/>
          <w:numId w:val="26"/>
        </w:numPr>
      </w:pPr>
    </w:p>
    <w:p w14:paraId="409DC9C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this-&gt;</w:t>
      </w:r>
      <w:proofErr w:type="spellStart"/>
      <w:r>
        <w:t>listLinks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List&lt;Object^&gt;();</w:t>
      </w:r>
    </w:p>
    <w:p w14:paraId="0053772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this-&gt;</w:t>
      </w:r>
      <w:proofErr w:type="spellStart"/>
      <w:r>
        <w:t>listBooks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List&lt;Object^&gt;();</w:t>
      </w:r>
    </w:p>
    <w:p w14:paraId="1D0F8138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this-&gt;</w:t>
      </w:r>
      <w:proofErr w:type="spellStart"/>
      <w:r>
        <w:t>listSubjects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List&lt;Object^&gt;();</w:t>
      </w:r>
    </w:p>
    <w:p w14:paraId="76DCF797" w14:textId="77777777" w:rsidR="00185668" w:rsidRDefault="00185668" w:rsidP="00185668">
      <w:pPr>
        <w:pStyle w:val="a"/>
        <w:numPr>
          <w:ilvl w:val="0"/>
          <w:numId w:val="26"/>
        </w:numPr>
      </w:pPr>
    </w:p>
    <w:p w14:paraId="16135791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Console::WriteLine("</w:t>
      </w:r>
      <w:proofErr w:type="spellStart"/>
      <w:r>
        <w:t>Создан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DataManager</w:t>
      </w:r>
      <w:proofErr w:type="spellEnd"/>
      <w:r>
        <w:t>");</w:t>
      </w:r>
    </w:p>
    <w:p w14:paraId="7F1304F4" w14:textId="77777777" w:rsidR="00185668" w:rsidRDefault="00185668" w:rsidP="00185668">
      <w:pPr>
        <w:pStyle w:val="a"/>
        <w:numPr>
          <w:ilvl w:val="0"/>
          <w:numId w:val="26"/>
        </w:numPr>
      </w:pPr>
      <w:r>
        <w:t>}</w:t>
      </w:r>
    </w:p>
    <w:p w14:paraId="17B1F616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void </w:t>
      </w:r>
      <w:proofErr w:type="spellStart"/>
      <w:r>
        <w:t>DataManager</w:t>
      </w:r>
      <w:proofErr w:type="spellEnd"/>
      <w:r>
        <w:t>::</w:t>
      </w:r>
      <w:proofErr w:type="spellStart"/>
      <w:r>
        <w:t>ReadDataFiles</w:t>
      </w:r>
      <w:proofErr w:type="spellEnd"/>
      <w:r>
        <w:t>() {</w:t>
      </w:r>
    </w:p>
    <w:p w14:paraId="213A5DC5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try {</w:t>
      </w:r>
    </w:p>
    <w:p w14:paraId="572C15B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</w:t>
      </w:r>
      <w:proofErr w:type="spellStart"/>
      <w:r>
        <w:t>StreamReader</w:t>
      </w:r>
      <w:proofErr w:type="spellEnd"/>
      <w:r>
        <w:t xml:space="preserve">^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(this-&gt;</w:t>
      </w:r>
      <w:proofErr w:type="spellStart"/>
      <w:r>
        <w:t>fileLinkPath</w:t>
      </w:r>
      <w:proofErr w:type="spellEnd"/>
      <w:r>
        <w:t>);</w:t>
      </w:r>
    </w:p>
    <w:p w14:paraId="514B2FA8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String^ line;</w:t>
      </w:r>
    </w:p>
    <w:p w14:paraId="4C700FC1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while ((line = </w:t>
      </w:r>
      <w:proofErr w:type="spellStart"/>
      <w:r>
        <w:t>sr</w:t>
      </w:r>
      <w:proofErr w:type="spellEnd"/>
      <w:r>
        <w:t>-&gt;</w:t>
      </w:r>
      <w:proofErr w:type="spellStart"/>
      <w:r>
        <w:t>ReadLine</w:t>
      </w:r>
      <w:proofErr w:type="spellEnd"/>
      <w:r>
        <w:t xml:space="preserve">()) != </w:t>
      </w:r>
      <w:proofErr w:type="spellStart"/>
      <w:r>
        <w:t>nullptr</w:t>
      </w:r>
      <w:proofErr w:type="spellEnd"/>
      <w:r>
        <w:t>) {</w:t>
      </w:r>
    </w:p>
    <w:p w14:paraId="02194326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this-&gt;</w:t>
      </w:r>
      <w:proofErr w:type="spellStart"/>
      <w:r>
        <w:t>AddNode</w:t>
      </w:r>
      <w:proofErr w:type="spellEnd"/>
      <w:r>
        <w:t>(T_LINK, this-&gt;</w:t>
      </w:r>
      <w:proofErr w:type="spellStart"/>
      <w:r>
        <w:t>MakeNode</w:t>
      </w:r>
      <w:proofErr w:type="spellEnd"/>
      <w:r>
        <w:t>(T_LINK, line));</w:t>
      </w:r>
    </w:p>
    <w:p w14:paraId="1E31A8B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}</w:t>
      </w:r>
    </w:p>
    <w:p w14:paraId="7222A995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</w:t>
      </w:r>
      <w:proofErr w:type="spellStart"/>
      <w:r>
        <w:t>sr</w:t>
      </w:r>
      <w:proofErr w:type="spellEnd"/>
      <w:r>
        <w:t>-&gt;Close();</w:t>
      </w:r>
    </w:p>
    <w:p w14:paraId="36D0AAF2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Console::WriteLine("</w:t>
      </w:r>
      <w:proofErr w:type="spellStart"/>
      <w:r>
        <w:t>Прочитан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Links.txt");</w:t>
      </w:r>
    </w:p>
    <w:p w14:paraId="7E3ADC7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3328467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catch (Exception^ e) {</w:t>
      </w:r>
    </w:p>
    <w:p w14:paraId="2B24855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Console::WriteLine("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невозможно</w:t>
      </w:r>
      <w:proofErr w:type="spellEnd"/>
      <w:r>
        <w:t xml:space="preserve"> </w:t>
      </w:r>
      <w:proofErr w:type="spellStart"/>
      <w:r>
        <w:t>прочитать</w:t>
      </w:r>
      <w:proofErr w:type="spellEnd"/>
      <w:r>
        <w:t xml:space="preserve"> Links.txt\n" + e);</w:t>
      </w:r>
    </w:p>
    <w:p w14:paraId="331D5931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Environment::Exit(1);</w:t>
      </w:r>
    </w:p>
    <w:p w14:paraId="07F371D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2161F73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try {</w:t>
      </w:r>
    </w:p>
    <w:p w14:paraId="46555A09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</w:t>
      </w:r>
      <w:proofErr w:type="spellStart"/>
      <w:r>
        <w:t>StreamReader</w:t>
      </w:r>
      <w:proofErr w:type="spellEnd"/>
      <w:r>
        <w:t xml:space="preserve">^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(this-&gt;</w:t>
      </w:r>
      <w:proofErr w:type="spellStart"/>
      <w:r>
        <w:t>fileBookPath</w:t>
      </w:r>
      <w:proofErr w:type="spellEnd"/>
      <w:r>
        <w:t>);</w:t>
      </w:r>
    </w:p>
    <w:p w14:paraId="536BE46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String^ line;</w:t>
      </w:r>
    </w:p>
    <w:p w14:paraId="6D275601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while ((line = </w:t>
      </w:r>
      <w:proofErr w:type="spellStart"/>
      <w:r>
        <w:t>sr</w:t>
      </w:r>
      <w:proofErr w:type="spellEnd"/>
      <w:r>
        <w:t>-&gt;</w:t>
      </w:r>
      <w:proofErr w:type="spellStart"/>
      <w:r>
        <w:t>ReadLine</w:t>
      </w:r>
      <w:proofErr w:type="spellEnd"/>
      <w:r>
        <w:t xml:space="preserve">()) != </w:t>
      </w:r>
      <w:proofErr w:type="spellStart"/>
      <w:r>
        <w:t>nullptr</w:t>
      </w:r>
      <w:proofErr w:type="spellEnd"/>
      <w:r>
        <w:t>) {</w:t>
      </w:r>
    </w:p>
    <w:p w14:paraId="191B62D8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this-&gt;</w:t>
      </w:r>
      <w:proofErr w:type="spellStart"/>
      <w:r>
        <w:t>AddNode</w:t>
      </w:r>
      <w:proofErr w:type="spellEnd"/>
      <w:r>
        <w:t>(T_BOOK, this-&gt;</w:t>
      </w:r>
      <w:proofErr w:type="spellStart"/>
      <w:r>
        <w:t>MakeNode</w:t>
      </w:r>
      <w:proofErr w:type="spellEnd"/>
      <w:r>
        <w:t>(T_BOOK, line));</w:t>
      </w:r>
    </w:p>
    <w:p w14:paraId="4AABC352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}</w:t>
      </w:r>
    </w:p>
    <w:p w14:paraId="3A710C3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</w:t>
      </w:r>
      <w:proofErr w:type="spellStart"/>
      <w:r>
        <w:t>sr</w:t>
      </w:r>
      <w:proofErr w:type="spellEnd"/>
      <w:r>
        <w:t>-&gt;Close();</w:t>
      </w:r>
    </w:p>
    <w:p w14:paraId="1DEF45C5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Console::WriteLine("</w:t>
      </w:r>
      <w:proofErr w:type="spellStart"/>
      <w:r>
        <w:t>Прочитан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Books.txt");</w:t>
      </w:r>
    </w:p>
    <w:p w14:paraId="7F546696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63F08865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catch (Exception^ e) {</w:t>
      </w:r>
    </w:p>
    <w:p w14:paraId="1DAD66EE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Console::WriteLine("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невозможно</w:t>
      </w:r>
      <w:proofErr w:type="spellEnd"/>
      <w:r>
        <w:t xml:space="preserve"> </w:t>
      </w:r>
      <w:proofErr w:type="spellStart"/>
      <w:r>
        <w:t>прочитать</w:t>
      </w:r>
      <w:proofErr w:type="spellEnd"/>
      <w:r>
        <w:t xml:space="preserve"> Books.txt\n" + e);</w:t>
      </w:r>
    </w:p>
    <w:p w14:paraId="205282F1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Environment::Exit(1);</w:t>
      </w:r>
    </w:p>
    <w:p w14:paraId="18762029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06BC78C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try {</w:t>
      </w:r>
    </w:p>
    <w:p w14:paraId="0771058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</w:t>
      </w:r>
      <w:proofErr w:type="spellStart"/>
      <w:r>
        <w:t>StreamReader</w:t>
      </w:r>
      <w:proofErr w:type="spellEnd"/>
      <w:r>
        <w:t xml:space="preserve">^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(this-&gt;</w:t>
      </w:r>
      <w:proofErr w:type="spellStart"/>
      <w:r>
        <w:t>fileSubjectPath</w:t>
      </w:r>
      <w:proofErr w:type="spellEnd"/>
      <w:r>
        <w:t>);</w:t>
      </w:r>
    </w:p>
    <w:p w14:paraId="15EE43EB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String^ line;</w:t>
      </w:r>
    </w:p>
    <w:p w14:paraId="70B05E77" w14:textId="77777777" w:rsidR="00185668" w:rsidRDefault="00185668" w:rsidP="00185668">
      <w:pPr>
        <w:pStyle w:val="a"/>
        <w:numPr>
          <w:ilvl w:val="0"/>
          <w:numId w:val="26"/>
        </w:numPr>
      </w:pPr>
      <w:r>
        <w:lastRenderedPageBreak/>
        <w:t xml:space="preserve">        while ((line = </w:t>
      </w:r>
      <w:proofErr w:type="spellStart"/>
      <w:r>
        <w:t>sr</w:t>
      </w:r>
      <w:proofErr w:type="spellEnd"/>
      <w:r>
        <w:t>-&gt;</w:t>
      </w:r>
      <w:proofErr w:type="spellStart"/>
      <w:r>
        <w:t>ReadLine</w:t>
      </w:r>
      <w:proofErr w:type="spellEnd"/>
      <w:r>
        <w:t xml:space="preserve">()) != </w:t>
      </w:r>
      <w:proofErr w:type="spellStart"/>
      <w:r>
        <w:t>nullptr</w:t>
      </w:r>
      <w:proofErr w:type="spellEnd"/>
      <w:r>
        <w:t>) {</w:t>
      </w:r>
    </w:p>
    <w:p w14:paraId="3925021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this-&gt;</w:t>
      </w:r>
      <w:proofErr w:type="spellStart"/>
      <w:r>
        <w:t>AddNode</w:t>
      </w:r>
      <w:proofErr w:type="spellEnd"/>
      <w:r>
        <w:t>(T_SUBJECT, this-&gt;</w:t>
      </w:r>
      <w:proofErr w:type="spellStart"/>
      <w:r>
        <w:t>MakeNode</w:t>
      </w:r>
      <w:proofErr w:type="spellEnd"/>
      <w:r>
        <w:t>(T_SUBJECT, line));</w:t>
      </w:r>
    </w:p>
    <w:p w14:paraId="5BCE777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}</w:t>
      </w:r>
    </w:p>
    <w:p w14:paraId="1ACABA4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</w:t>
      </w:r>
      <w:proofErr w:type="spellStart"/>
      <w:r>
        <w:t>sr</w:t>
      </w:r>
      <w:proofErr w:type="spellEnd"/>
      <w:r>
        <w:t>-&gt;Close();</w:t>
      </w:r>
    </w:p>
    <w:p w14:paraId="6E59BED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Console::WriteLine("</w:t>
      </w:r>
      <w:proofErr w:type="spellStart"/>
      <w:r>
        <w:t>Прочитан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Subjects.txt");</w:t>
      </w:r>
    </w:p>
    <w:p w14:paraId="03FA1D2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2D3D8171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catch (Exception^ e) {</w:t>
      </w:r>
    </w:p>
    <w:p w14:paraId="2B9B93D5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Console::WriteLine("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невозможно</w:t>
      </w:r>
      <w:proofErr w:type="spellEnd"/>
      <w:r>
        <w:t xml:space="preserve"> </w:t>
      </w:r>
      <w:proofErr w:type="spellStart"/>
      <w:r>
        <w:t>прочитать</w:t>
      </w:r>
      <w:proofErr w:type="spellEnd"/>
      <w:r>
        <w:t xml:space="preserve"> Subjects.txt\n" + e);</w:t>
      </w:r>
    </w:p>
    <w:p w14:paraId="0A832CA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Environment::Exit(1);</w:t>
      </w:r>
    </w:p>
    <w:p w14:paraId="6555713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19E61830" w14:textId="77777777" w:rsidR="00185668" w:rsidRDefault="00185668" w:rsidP="00185668">
      <w:pPr>
        <w:pStyle w:val="a"/>
        <w:numPr>
          <w:ilvl w:val="0"/>
          <w:numId w:val="26"/>
        </w:numPr>
      </w:pPr>
      <w:r>
        <w:t>}</w:t>
      </w:r>
    </w:p>
    <w:p w14:paraId="2B3AB9E9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void </w:t>
      </w:r>
      <w:proofErr w:type="spellStart"/>
      <w:r>
        <w:t>DataManager</w:t>
      </w:r>
      <w:proofErr w:type="spellEnd"/>
      <w:r>
        <w:t>::</w:t>
      </w:r>
      <w:proofErr w:type="spellStart"/>
      <w:r>
        <w:t>WriteDataFiles</w:t>
      </w:r>
      <w:proofErr w:type="spellEnd"/>
      <w:r>
        <w:t>() {</w:t>
      </w:r>
    </w:p>
    <w:p w14:paraId="06FAFCA2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</w:t>
      </w:r>
      <w:proofErr w:type="spellStart"/>
      <w:r>
        <w:t>StreamWriter</w:t>
      </w:r>
      <w:proofErr w:type="spellEnd"/>
      <w:r>
        <w:t xml:space="preserve">^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5BA9649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</w:t>
      </w:r>
      <w:proofErr w:type="spellStart"/>
      <w:r>
        <w:t>sw</w:t>
      </w:r>
      <w:proofErr w:type="spellEnd"/>
      <w:r>
        <w:t xml:space="preserve"> = File::CreateText(this-&gt;fileLinkPath);</w:t>
      </w:r>
    </w:p>
    <w:p w14:paraId="42245AA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for each (Link^ link in (this-&gt;</w:t>
      </w:r>
      <w:proofErr w:type="spellStart"/>
      <w:r>
        <w:t>listLinks</w:t>
      </w:r>
      <w:proofErr w:type="spellEnd"/>
      <w:r>
        <w:t>)) {</w:t>
      </w:r>
    </w:p>
    <w:p w14:paraId="07B6238B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String^ text = String::Format("{0}; {1}", link-&gt;ISBN, link-&gt;</w:t>
      </w:r>
      <w:proofErr w:type="spellStart"/>
      <w:r>
        <w:t>dis_code</w:t>
      </w:r>
      <w:proofErr w:type="spellEnd"/>
      <w:r>
        <w:t>);</w:t>
      </w:r>
    </w:p>
    <w:p w14:paraId="717E366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</w:t>
      </w:r>
      <w:proofErr w:type="spellStart"/>
      <w:r>
        <w:t>sw</w:t>
      </w:r>
      <w:proofErr w:type="spellEnd"/>
      <w:r>
        <w:t>-&gt;WriteLine(text);</w:t>
      </w:r>
    </w:p>
    <w:p w14:paraId="11FAF6E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63DDABD7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</w:t>
      </w:r>
      <w:proofErr w:type="spellStart"/>
      <w:r>
        <w:t>sw</w:t>
      </w:r>
      <w:proofErr w:type="spellEnd"/>
      <w:r>
        <w:t>-&gt;Close();</w:t>
      </w:r>
    </w:p>
    <w:p w14:paraId="4A164759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Console::WriteLine("</w:t>
      </w:r>
      <w:proofErr w:type="spellStart"/>
      <w:r>
        <w:t>Файл</w:t>
      </w:r>
      <w:proofErr w:type="spellEnd"/>
      <w:r>
        <w:t xml:space="preserve"> Links.txt </w:t>
      </w:r>
      <w:proofErr w:type="spellStart"/>
      <w:r>
        <w:t>обновлен</w:t>
      </w:r>
      <w:proofErr w:type="spellEnd"/>
      <w:r>
        <w:t xml:space="preserve"> </w:t>
      </w:r>
      <w:proofErr w:type="spellStart"/>
      <w:r>
        <w:t>новыми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>");</w:t>
      </w:r>
    </w:p>
    <w:p w14:paraId="53BBFEEB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</w:t>
      </w:r>
      <w:proofErr w:type="spellStart"/>
      <w:r>
        <w:t>sw</w:t>
      </w:r>
      <w:proofErr w:type="spellEnd"/>
      <w:r>
        <w:t xml:space="preserve"> = File::CreateText(this-&gt;fileBookPath);</w:t>
      </w:r>
    </w:p>
    <w:p w14:paraId="6E2F523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for each (Book ^ book in (this-&gt;</w:t>
      </w:r>
      <w:proofErr w:type="spellStart"/>
      <w:r>
        <w:t>listBooks</w:t>
      </w:r>
      <w:proofErr w:type="spellEnd"/>
      <w:r>
        <w:t>)) {</w:t>
      </w:r>
    </w:p>
    <w:p w14:paraId="2870ECF5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String^ text = String::Format("{0}; {1}; {2}", book-&gt;ISBN, book-&gt;title, book-&gt;author);</w:t>
      </w:r>
    </w:p>
    <w:p w14:paraId="0F3F2DA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</w:t>
      </w:r>
      <w:proofErr w:type="spellStart"/>
      <w:r>
        <w:t>sw</w:t>
      </w:r>
      <w:proofErr w:type="spellEnd"/>
      <w:r>
        <w:t>-&gt;WriteLine(text);</w:t>
      </w:r>
    </w:p>
    <w:p w14:paraId="05C801F2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64FF47F3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</w:t>
      </w:r>
      <w:proofErr w:type="spellStart"/>
      <w:r>
        <w:t>sw</w:t>
      </w:r>
      <w:proofErr w:type="spellEnd"/>
      <w:r>
        <w:t>-&gt;Close();</w:t>
      </w:r>
    </w:p>
    <w:p w14:paraId="30782778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Console::WriteLine("</w:t>
      </w:r>
      <w:proofErr w:type="spellStart"/>
      <w:r>
        <w:t>Файл</w:t>
      </w:r>
      <w:proofErr w:type="spellEnd"/>
      <w:r>
        <w:t xml:space="preserve"> Books.txt </w:t>
      </w:r>
      <w:proofErr w:type="spellStart"/>
      <w:r>
        <w:t>обновлен</w:t>
      </w:r>
      <w:proofErr w:type="spellEnd"/>
      <w:r>
        <w:t xml:space="preserve"> </w:t>
      </w:r>
      <w:proofErr w:type="spellStart"/>
      <w:r>
        <w:t>новыми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>");</w:t>
      </w:r>
    </w:p>
    <w:p w14:paraId="0C8EF98B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</w:t>
      </w:r>
      <w:proofErr w:type="spellStart"/>
      <w:r>
        <w:t>sw</w:t>
      </w:r>
      <w:proofErr w:type="spellEnd"/>
      <w:r>
        <w:t xml:space="preserve"> = File::CreateText(this-&gt;fileSubjectPath);</w:t>
      </w:r>
    </w:p>
    <w:p w14:paraId="6407FFE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for each (Subject ^ subject in (this-&gt;</w:t>
      </w:r>
      <w:proofErr w:type="spellStart"/>
      <w:r>
        <w:t>listSubjects</w:t>
      </w:r>
      <w:proofErr w:type="spellEnd"/>
      <w:r>
        <w:t>)) {</w:t>
      </w:r>
    </w:p>
    <w:p w14:paraId="21F0C916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String^ text = String::Format("{0}; {1}; {2}", subject-&gt;</w:t>
      </w:r>
      <w:proofErr w:type="spellStart"/>
      <w:r>
        <w:t>dis_code</w:t>
      </w:r>
      <w:proofErr w:type="spellEnd"/>
      <w:r>
        <w:t>, subject-&gt;name, subject-&gt;description);</w:t>
      </w:r>
    </w:p>
    <w:p w14:paraId="2D5F231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</w:t>
      </w:r>
      <w:proofErr w:type="spellStart"/>
      <w:r>
        <w:t>sw</w:t>
      </w:r>
      <w:proofErr w:type="spellEnd"/>
      <w:r>
        <w:t>-&gt;WriteLine(text);</w:t>
      </w:r>
    </w:p>
    <w:p w14:paraId="35D2EC5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77C2D45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</w:t>
      </w:r>
      <w:proofErr w:type="spellStart"/>
      <w:r>
        <w:t>sw</w:t>
      </w:r>
      <w:proofErr w:type="spellEnd"/>
      <w:r>
        <w:t>-&gt;Close();</w:t>
      </w:r>
    </w:p>
    <w:p w14:paraId="085A34E1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Console::WriteLine("</w:t>
      </w:r>
      <w:proofErr w:type="spellStart"/>
      <w:r>
        <w:t>Файл</w:t>
      </w:r>
      <w:proofErr w:type="spellEnd"/>
      <w:r>
        <w:t xml:space="preserve"> Books.txt </w:t>
      </w:r>
      <w:proofErr w:type="spellStart"/>
      <w:r>
        <w:t>обновлен</w:t>
      </w:r>
      <w:proofErr w:type="spellEnd"/>
      <w:r>
        <w:t xml:space="preserve"> </w:t>
      </w:r>
      <w:proofErr w:type="spellStart"/>
      <w:r>
        <w:t>новыми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>");</w:t>
      </w:r>
    </w:p>
    <w:p w14:paraId="07AB52AA" w14:textId="77777777" w:rsidR="00185668" w:rsidRDefault="00185668" w:rsidP="00185668">
      <w:pPr>
        <w:pStyle w:val="a"/>
        <w:numPr>
          <w:ilvl w:val="0"/>
          <w:numId w:val="26"/>
        </w:numPr>
      </w:pPr>
      <w:r>
        <w:t>}</w:t>
      </w:r>
    </w:p>
    <w:p w14:paraId="528EFCB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Object^ </w:t>
      </w:r>
      <w:proofErr w:type="spellStart"/>
      <w:r>
        <w:t>DataManager</w:t>
      </w:r>
      <w:proofErr w:type="spellEnd"/>
      <w:r>
        <w:t>::</w:t>
      </w:r>
      <w:proofErr w:type="spellStart"/>
      <w:r>
        <w:t>MakeNode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type, String^ line) {</w:t>
      </w:r>
    </w:p>
    <w:p w14:paraId="52816107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Object^ node = </w:t>
      </w:r>
      <w:proofErr w:type="spellStart"/>
      <w:r>
        <w:t>nullptr</w:t>
      </w:r>
      <w:proofErr w:type="spellEnd"/>
      <w:r>
        <w:t>;</w:t>
      </w:r>
    </w:p>
    <w:p w14:paraId="4874290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array&lt;String^&gt;^ data = line-&gt;Split(';');</w:t>
      </w:r>
    </w:p>
    <w:p w14:paraId="2B55CE93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switch (type) {</w:t>
      </w:r>
    </w:p>
    <w:p w14:paraId="15E2B49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case T_LINK:</w:t>
      </w:r>
    </w:p>
    <w:p w14:paraId="3537FBB9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if (data-&gt;Length == 2) {</w:t>
      </w:r>
    </w:p>
    <w:p w14:paraId="3FC0B861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Link^ temp = </w:t>
      </w:r>
      <w:proofErr w:type="spellStart"/>
      <w:r>
        <w:t>gcnew</w:t>
      </w:r>
      <w:proofErr w:type="spellEnd"/>
      <w:r>
        <w:t xml:space="preserve"> Link();</w:t>
      </w:r>
    </w:p>
    <w:p w14:paraId="5F6E48B6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temp-&gt;ISBN = data[0]-&gt;Trim();</w:t>
      </w:r>
    </w:p>
    <w:p w14:paraId="24E86867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temp-&gt;</w:t>
      </w:r>
      <w:proofErr w:type="spellStart"/>
      <w:r>
        <w:t>dis_code</w:t>
      </w:r>
      <w:proofErr w:type="spellEnd"/>
      <w:r>
        <w:t xml:space="preserve"> = data[1]-&gt;Trim();</w:t>
      </w:r>
    </w:p>
    <w:p w14:paraId="02F9FBA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node = temp;</w:t>
      </w:r>
    </w:p>
    <w:p w14:paraId="4B3907E5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}</w:t>
      </w:r>
    </w:p>
    <w:p w14:paraId="65F0B32F" w14:textId="77777777" w:rsidR="00185668" w:rsidRDefault="00185668" w:rsidP="00185668">
      <w:pPr>
        <w:pStyle w:val="a"/>
        <w:numPr>
          <w:ilvl w:val="0"/>
          <w:numId w:val="26"/>
        </w:numPr>
      </w:pPr>
      <w:r>
        <w:lastRenderedPageBreak/>
        <w:t xml:space="preserve">        break;</w:t>
      </w:r>
    </w:p>
    <w:p w14:paraId="5E16FE7E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case T_BOOK:</w:t>
      </w:r>
    </w:p>
    <w:p w14:paraId="332E219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if (data-&gt;Length == 3) {</w:t>
      </w:r>
    </w:p>
    <w:p w14:paraId="0BCC1E7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Book^ temp = </w:t>
      </w:r>
      <w:proofErr w:type="spellStart"/>
      <w:r>
        <w:t>gcnew</w:t>
      </w:r>
      <w:proofErr w:type="spellEnd"/>
      <w:r>
        <w:t xml:space="preserve"> Book();</w:t>
      </w:r>
    </w:p>
    <w:p w14:paraId="30BA5975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temp-&gt;ISBN = data[0]-&gt;Trim();</w:t>
      </w:r>
    </w:p>
    <w:p w14:paraId="7806B23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temp-&gt;title = data[1]-&gt;Trim();</w:t>
      </w:r>
    </w:p>
    <w:p w14:paraId="33F1057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temp-&gt;author = data[2]-&gt;Trim();</w:t>
      </w:r>
    </w:p>
    <w:p w14:paraId="406A588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node = temp;</w:t>
      </w:r>
    </w:p>
    <w:p w14:paraId="4AD40246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}</w:t>
      </w:r>
    </w:p>
    <w:p w14:paraId="4268043B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break;</w:t>
      </w:r>
    </w:p>
    <w:p w14:paraId="2B772C3E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case T_SUBJECT:</w:t>
      </w:r>
    </w:p>
    <w:p w14:paraId="15E9141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if (data-&gt;Length == 3) {</w:t>
      </w:r>
    </w:p>
    <w:p w14:paraId="29B3F6AB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Subject^ temp = </w:t>
      </w:r>
      <w:proofErr w:type="spellStart"/>
      <w:r>
        <w:t>gcnew</w:t>
      </w:r>
      <w:proofErr w:type="spellEnd"/>
      <w:r>
        <w:t xml:space="preserve"> Subject();</w:t>
      </w:r>
    </w:p>
    <w:p w14:paraId="780AC8D2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temp-&gt;</w:t>
      </w:r>
      <w:proofErr w:type="spellStart"/>
      <w:r>
        <w:t>dis_code</w:t>
      </w:r>
      <w:proofErr w:type="spellEnd"/>
      <w:r>
        <w:t xml:space="preserve"> = data[0]-&gt;Trim();</w:t>
      </w:r>
    </w:p>
    <w:p w14:paraId="50C7242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temp-&gt;name = data[1]-&gt;Trim();</w:t>
      </w:r>
    </w:p>
    <w:p w14:paraId="02C32D1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temp-&gt;description = data[2]-&gt;Trim();</w:t>
      </w:r>
    </w:p>
    <w:p w14:paraId="14A65A73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node = temp;</w:t>
      </w:r>
    </w:p>
    <w:p w14:paraId="4CE8A80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}</w:t>
      </w:r>
    </w:p>
    <w:p w14:paraId="1481D7A7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break;</w:t>
      </w:r>
    </w:p>
    <w:p w14:paraId="543AD85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default:</w:t>
      </w:r>
    </w:p>
    <w:p w14:paraId="708B588D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t xml:space="preserve">    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>("Ошибка, выбран некорректный формат данных");</w:t>
      </w:r>
    </w:p>
    <w:p w14:paraId="2CD1013A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    </w:t>
      </w:r>
      <w:r>
        <w:t>break;</w:t>
      </w:r>
    </w:p>
    <w:p w14:paraId="6928C60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5C4261C5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return node;</w:t>
      </w:r>
    </w:p>
    <w:p w14:paraId="79ADB13B" w14:textId="77777777" w:rsidR="00185668" w:rsidRDefault="00185668" w:rsidP="00185668">
      <w:pPr>
        <w:pStyle w:val="a"/>
        <w:numPr>
          <w:ilvl w:val="0"/>
          <w:numId w:val="26"/>
        </w:numPr>
      </w:pPr>
      <w:r>
        <w:t>}</w:t>
      </w:r>
    </w:p>
    <w:p w14:paraId="17752F81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void </w:t>
      </w:r>
      <w:proofErr w:type="spellStart"/>
      <w:r>
        <w:t>DataManager</w:t>
      </w:r>
      <w:proofErr w:type="spellEnd"/>
      <w:r>
        <w:t>::</w:t>
      </w:r>
      <w:proofErr w:type="spellStart"/>
      <w:r>
        <w:t>AddNode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type, Object^ node) {</w:t>
      </w:r>
    </w:p>
    <w:p w14:paraId="05AC2023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switch (type) {</w:t>
      </w:r>
    </w:p>
    <w:p w14:paraId="3759A20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case T_LINK:</w:t>
      </w:r>
    </w:p>
    <w:p w14:paraId="04A8B83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this-&gt;</w:t>
      </w:r>
      <w:proofErr w:type="spellStart"/>
      <w:r>
        <w:t>listLinks</w:t>
      </w:r>
      <w:proofErr w:type="spellEnd"/>
      <w:r>
        <w:t>-&gt;Add(node);</w:t>
      </w:r>
    </w:p>
    <w:p w14:paraId="57AEC946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t xml:space="preserve">    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>("В список связей добавлена запись");</w:t>
      </w:r>
    </w:p>
    <w:p w14:paraId="676C7957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    </w:t>
      </w:r>
      <w:r>
        <w:t>break;</w:t>
      </w:r>
    </w:p>
    <w:p w14:paraId="4777E28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case T_BOOK:</w:t>
      </w:r>
    </w:p>
    <w:p w14:paraId="5D3B6DA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this-&gt;</w:t>
      </w:r>
      <w:proofErr w:type="spellStart"/>
      <w:r>
        <w:t>listBooks</w:t>
      </w:r>
      <w:proofErr w:type="spellEnd"/>
      <w:r>
        <w:t>-&gt;Add(node);</w:t>
      </w:r>
    </w:p>
    <w:p w14:paraId="4BE97F9F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t xml:space="preserve">    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>("В список книг добавлена запись");</w:t>
      </w:r>
    </w:p>
    <w:p w14:paraId="57D1D133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    </w:t>
      </w:r>
      <w:r>
        <w:t>break;</w:t>
      </w:r>
    </w:p>
    <w:p w14:paraId="27537496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case T_SUBJECT:</w:t>
      </w:r>
    </w:p>
    <w:p w14:paraId="47AC56E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this-&gt;</w:t>
      </w:r>
      <w:proofErr w:type="spellStart"/>
      <w:r>
        <w:t>listSubjects</w:t>
      </w:r>
      <w:proofErr w:type="spellEnd"/>
      <w:r>
        <w:t>-&gt;Add(node);</w:t>
      </w:r>
    </w:p>
    <w:p w14:paraId="398F203B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t xml:space="preserve">    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>("В список дисциплин добавлена запись");</w:t>
      </w:r>
    </w:p>
    <w:p w14:paraId="42D44D60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    </w:t>
      </w:r>
      <w:r>
        <w:t>break;</w:t>
      </w:r>
    </w:p>
    <w:p w14:paraId="65A942D3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default:</w:t>
      </w:r>
    </w:p>
    <w:p w14:paraId="29758886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t xml:space="preserve">    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>("Ошибка, выбран некорректный формат данных");</w:t>
      </w:r>
    </w:p>
    <w:p w14:paraId="1D03376D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    </w:t>
      </w:r>
      <w:r>
        <w:t>break;</w:t>
      </w:r>
    </w:p>
    <w:p w14:paraId="1F7213A9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766903AC" w14:textId="77777777" w:rsidR="00185668" w:rsidRDefault="00185668" w:rsidP="00185668">
      <w:pPr>
        <w:pStyle w:val="a"/>
        <w:numPr>
          <w:ilvl w:val="0"/>
          <w:numId w:val="26"/>
        </w:numPr>
      </w:pPr>
      <w:r>
        <w:t>}</w:t>
      </w:r>
    </w:p>
    <w:p w14:paraId="35BED00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void </w:t>
      </w:r>
      <w:proofErr w:type="spellStart"/>
      <w:r>
        <w:t>DataManager</w:t>
      </w:r>
      <w:proofErr w:type="spellEnd"/>
      <w:r>
        <w:t>::</w:t>
      </w:r>
      <w:proofErr w:type="spellStart"/>
      <w:r>
        <w:t>DeleteNode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type, Object^ node) {</w:t>
      </w:r>
    </w:p>
    <w:p w14:paraId="74405238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Link^ </w:t>
      </w:r>
      <w:proofErr w:type="spellStart"/>
      <w:r>
        <w:t>t_link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29F23D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Book^ </w:t>
      </w:r>
      <w:proofErr w:type="spellStart"/>
      <w:r>
        <w:t>t_book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E2E7507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Subject^ </w:t>
      </w:r>
      <w:proofErr w:type="spellStart"/>
      <w:r>
        <w:t>t_subj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74C4E6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int </w:t>
      </w:r>
      <w:proofErr w:type="spellStart"/>
      <w:r>
        <w:t>del_count</w:t>
      </w:r>
      <w:proofErr w:type="spellEnd"/>
      <w:r>
        <w:t xml:space="preserve"> = 0;</w:t>
      </w:r>
    </w:p>
    <w:p w14:paraId="3569B757" w14:textId="77777777" w:rsidR="00185668" w:rsidRDefault="00185668" w:rsidP="00185668">
      <w:pPr>
        <w:pStyle w:val="a"/>
        <w:numPr>
          <w:ilvl w:val="0"/>
          <w:numId w:val="26"/>
        </w:numPr>
      </w:pPr>
      <w:r>
        <w:lastRenderedPageBreak/>
        <w:t xml:space="preserve">    switch (type) {</w:t>
      </w:r>
    </w:p>
    <w:p w14:paraId="33AB553B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case T_LINK:</w:t>
      </w:r>
    </w:p>
    <w:p w14:paraId="4EF17CFE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</w:t>
      </w:r>
      <w:proofErr w:type="spellStart"/>
      <w:r>
        <w:t>t_link</w:t>
      </w:r>
      <w:proofErr w:type="spellEnd"/>
      <w:r>
        <w:t xml:space="preserve"> = </w:t>
      </w:r>
      <w:proofErr w:type="spellStart"/>
      <w:r>
        <w:t>dynamic_cast</w:t>
      </w:r>
      <w:proofErr w:type="spellEnd"/>
      <w:r>
        <w:t xml:space="preserve"> &lt;Link^&gt; (node);</w:t>
      </w:r>
    </w:p>
    <w:p w14:paraId="2154FDD5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listLinks</w:t>
      </w:r>
      <w:proofErr w:type="spellEnd"/>
      <w:r>
        <w:t xml:space="preserve">-&gt;Count; </w:t>
      </w:r>
      <w:proofErr w:type="spellStart"/>
      <w:r>
        <w:t>i</w:t>
      </w:r>
      <w:proofErr w:type="spellEnd"/>
      <w:r>
        <w:t>++) {</w:t>
      </w:r>
    </w:p>
    <w:p w14:paraId="549A9AE3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Link^ link = </w:t>
      </w:r>
      <w:proofErr w:type="spellStart"/>
      <w:r>
        <w:t>dynamic_cast</w:t>
      </w:r>
      <w:proofErr w:type="spellEnd"/>
      <w:r>
        <w:t xml:space="preserve"> &lt;Link^&gt; (this-&gt;</w:t>
      </w:r>
      <w:proofErr w:type="spellStart"/>
      <w:r>
        <w:t>listLinks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34CD62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if (</w:t>
      </w:r>
      <w:proofErr w:type="spellStart"/>
      <w:r>
        <w:t>t_link</w:t>
      </w:r>
      <w:proofErr w:type="spellEnd"/>
      <w:r>
        <w:t xml:space="preserve">-&gt;ISBN == link-&gt;ISBN &amp;&amp; </w:t>
      </w:r>
      <w:proofErr w:type="spellStart"/>
      <w:r>
        <w:t>t_link</w:t>
      </w:r>
      <w:proofErr w:type="spellEnd"/>
      <w:r>
        <w:t>-&gt;</w:t>
      </w:r>
      <w:proofErr w:type="spellStart"/>
      <w:r>
        <w:t>dis_code</w:t>
      </w:r>
      <w:proofErr w:type="spellEnd"/>
      <w:r>
        <w:t xml:space="preserve"> == link-&gt;</w:t>
      </w:r>
      <w:proofErr w:type="spellStart"/>
      <w:r>
        <w:t>dis_code</w:t>
      </w:r>
      <w:proofErr w:type="spellEnd"/>
      <w:r>
        <w:t>) {</w:t>
      </w:r>
    </w:p>
    <w:p w14:paraId="66B7F70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this-&gt;</w:t>
      </w:r>
      <w:proofErr w:type="spellStart"/>
      <w:r>
        <w:t>listLinks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A8D8E61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break;</w:t>
      </w:r>
    </w:p>
    <w:p w14:paraId="639C0537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}</w:t>
      </w:r>
    </w:p>
    <w:p w14:paraId="7380F0F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}</w:t>
      </w:r>
    </w:p>
    <w:p w14:paraId="34A9E3DE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t xml:space="preserve">    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>("Из списка связей удалена запись");</w:t>
      </w:r>
    </w:p>
    <w:p w14:paraId="749779E9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    </w:t>
      </w:r>
      <w:r>
        <w:t>break;</w:t>
      </w:r>
    </w:p>
    <w:p w14:paraId="722CDDA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case T_BOOK:</w:t>
      </w:r>
    </w:p>
    <w:p w14:paraId="3E40FD68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</w:t>
      </w:r>
      <w:proofErr w:type="spellStart"/>
      <w:r>
        <w:t>t_book</w:t>
      </w:r>
      <w:proofErr w:type="spellEnd"/>
      <w:r>
        <w:t xml:space="preserve"> = </w:t>
      </w:r>
      <w:proofErr w:type="spellStart"/>
      <w:r>
        <w:t>dynamic_cast</w:t>
      </w:r>
      <w:proofErr w:type="spellEnd"/>
      <w:r>
        <w:t>&lt;Book^&gt;(node);</w:t>
      </w:r>
    </w:p>
    <w:p w14:paraId="5E46443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listBooks</w:t>
      </w:r>
      <w:proofErr w:type="spellEnd"/>
      <w:r>
        <w:t xml:space="preserve">-&gt;Count; </w:t>
      </w:r>
      <w:proofErr w:type="spellStart"/>
      <w:r>
        <w:t>i</w:t>
      </w:r>
      <w:proofErr w:type="spellEnd"/>
      <w:r>
        <w:t>++) {</w:t>
      </w:r>
    </w:p>
    <w:p w14:paraId="48B4C09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Book^ book = </w:t>
      </w:r>
      <w:proofErr w:type="spellStart"/>
      <w:r>
        <w:t>dynamic_cast</w:t>
      </w:r>
      <w:proofErr w:type="spellEnd"/>
      <w:r>
        <w:t xml:space="preserve"> &lt;Book^&gt; (this-&gt;</w:t>
      </w:r>
      <w:proofErr w:type="spellStart"/>
      <w:r>
        <w:t>listBooks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4E027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if (</w:t>
      </w:r>
      <w:proofErr w:type="spellStart"/>
      <w:r>
        <w:t>t_book</w:t>
      </w:r>
      <w:proofErr w:type="spellEnd"/>
      <w:r>
        <w:t>-&gt;ISBN == book-&gt;ISBN) {</w:t>
      </w:r>
    </w:p>
    <w:p w14:paraId="20C0F78E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for (int j = 0; j &lt; this-&gt;</w:t>
      </w:r>
      <w:proofErr w:type="spellStart"/>
      <w:r>
        <w:t>listLinks</w:t>
      </w:r>
      <w:proofErr w:type="spellEnd"/>
      <w:r>
        <w:t xml:space="preserve">-&gt;Count; </w:t>
      </w:r>
      <w:proofErr w:type="spellStart"/>
      <w:r>
        <w:t>j++</w:t>
      </w:r>
      <w:proofErr w:type="spellEnd"/>
      <w:r>
        <w:t>) {</w:t>
      </w:r>
    </w:p>
    <w:p w14:paraId="25E5CD2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    Link^ link = </w:t>
      </w:r>
      <w:proofErr w:type="spellStart"/>
      <w:r>
        <w:t>dynamic_cast</w:t>
      </w:r>
      <w:proofErr w:type="spellEnd"/>
      <w:r>
        <w:t xml:space="preserve"> &lt;Link^&gt; (this-&gt;</w:t>
      </w:r>
      <w:proofErr w:type="spellStart"/>
      <w:r>
        <w:t>listLinks</w:t>
      </w:r>
      <w:proofErr w:type="spellEnd"/>
      <w:r>
        <w:t>[j]);</w:t>
      </w:r>
    </w:p>
    <w:p w14:paraId="7BFBADA6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    if (link-&gt;ISBN == </w:t>
      </w:r>
      <w:proofErr w:type="spellStart"/>
      <w:r>
        <w:t>t_book</w:t>
      </w:r>
      <w:proofErr w:type="spellEnd"/>
      <w:r>
        <w:t>-&gt;ISBN) {</w:t>
      </w:r>
    </w:p>
    <w:p w14:paraId="0141B5C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        this-&gt;</w:t>
      </w:r>
      <w:proofErr w:type="spellStart"/>
      <w:r>
        <w:t>listLinks</w:t>
      </w:r>
      <w:proofErr w:type="spellEnd"/>
      <w:r>
        <w:t>-&gt;</w:t>
      </w:r>
      <w:proofErr w:type="spellStart"/>
      <w:r>
        <w:t>RemoveAt</w:t>
      </w:r>
      <w:proofErr w:type="spellEnd"/>
      <w:r>
        <w:t>(j);</w:t>
      </w:r>
    </w:p>
    <w:p w14:paraId="50E6C87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        </w:t>
      </w:r>
      <w:proofErr w:type="spellStart"/>
      <w:r>
        <w:t>del_count</w:t>
      </w:r>
      <w:proofErr w:type="spellEnd"/>
      <w:r>
        <w:t>++;</w:t>
      </w:r>
    </w:p>
    <w:p w14:paraId="40A45F48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    }</w:t>
      </w:r>
    </w:p>
    <w:p w14:paraId="7CE8365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}</w:t>
      </w:r>
    </w:p>
    <w:p w14:paraId="737A1BCB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this-&gt;</w:t>
      </w:r>
      <w:proofErr w:type="spellStart"/>
      <w:r>
        <w:t>listBooks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E8939C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break;</w:t>
      </w:r>
    </w:p>
    <w:p w14:paraId="61795017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}</w:t>
      </w:r>
    </w:p>
    <w:p w14:paraId="06027E4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}</w:t>
      </w:r>
    </w:p>
    <w:p w14:paraId="28B3A0FF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t xml:space="preserve">    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>("Из списка книг удалена запись");</w:t>
      </w:r>
    </w:p>
    <w:p w14:paraId="0E340E63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    </w:t>
      </w:r>
      <w:r>
        <w:t>if (</w:t>
      </w:r>
      <w:proofErr w:type="spellStart"/>
      <w:r>
        <w:t>del_count</w:t>
      </w:r>
      <w:proofErr w:type="spellEnd"/>
      <w:r>
        <w:t xml:space="preserve"> &gt; 0) {</w:t>
      </w:r>
    </w:p>
    <w:p w14:paraId="7E18A4D5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t xml:space="preserve">        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 xml:space="preserve">("Вслед удалено " + </w:t>
      </w:r>
      <w:r>
        <w:t>del</w:t>
      </w:r>
      <w:r w:rsidRPr="00185668">
        <w:rPr>
          <w:lang w:val="ru-RU"/>
        </w:rPr>
        <w:t>_</w:t>
      </w:r>
      <w:r>
        <w:t>count</w:t>
      </w:r>
      <w:r w:rsidRPr="00185668">
        <w:rPr>
          <w:lang w:val="ru-RU"/>
        </w:rPr>
        <w:t xml:space="preserve"> + " записей из списка связей");</w:t>
      </w:r>
    </w:p>
    <w:p w14:paraId="12787A6A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    </w:t>
      </w:r>
      <w:r>
        <w:t>}</w:t>
      </w:r>
    </w:p>
    <w:p w14:paraId="32FCF1E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break;</w:t>
      </w:r>
    </w:p>
    <w:p w14:paraId="2CD7EF26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case T_SUBJECT:</w:t>
      </w:r>
    </w:p>
    <w:p w14:paraId="72FE574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</w:t>
      </w:r>
      <w:proofErr w:type="spellStart"/>
      <w:r>
        <w:t>t_subj</w:t>
      </w:r>
      <w:proofErr w:type="spellEnd"/>
      <w:r>
        <w:t xml:space="preserve"> = </w:t>
      </w:r>
      <w:proofErr w:type="spellStart"/>
      <w:r>
        <w:t>dynamic_cast</w:t>
      </w:r>
      <w:proofErr w:type="spellEnd"/>
      <w:r>
        <w:t>&lt;Subject^&gt;(node);</w:t>
      </w:r>
    </w:p>
    <w:p w14:paraId="2267FE4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listSubjects</w:t>
      </w:r>
      <w:proofErr w:type="spellEnd"/>
      <w:r>
        <w:t xml:space="preserve">-&gt;Count; </w:t>
      </w:r>
      <w:proofErr w:type="spellStart"/>
      <w:r>
        <w:t>i</w:t>
      </w:r>
      <w:proofErr w:type="spellEnd"/>
      <w:r>
        <w:t>++) {</w:t>
      </w:r>
    </w:p>
    <w:p w14:paraId="0A932425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Subject^ subj = </w:t>
      </w:r>
      <w:proofErr w:type="spellStart"/>
      <w:r>
        <w:t>dynamic_cast</w:t>
      </w:r>
      <w:proofErr w:type="spellEnd"/>
      <w:r>
        <w:t xml:space="preserve"> &lt;Subject^&gt; (this-&gt;</w:t>
      </w:r>
      <w:proofErr w:type="spellStart"/>
      <w:r>
        <w:t>listSubjects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DE48F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if (</w:t>
      </w:r>
      <w:proofErr w:type="spellStart"/>
      <w:r>
        <w:t>t_subj</w:t>
      </w:r>
      <w:proofErr w:type="spellEnd"/>
      <w:r>
        <w:t>-&gt;</w:t>
      </w:r>
      <w:proofErr w:type="spellStart"/>
      <w:r>
        <w:t>dis_code</w:t>
      </w:r>
      <w:proofErr w:type="spellEnd"/>
      <w:r>
        <w:t xml:space="preserve"> == subj-&gt;</w:t>
      </w:r>
      <w:proofErr w:type="spellStart"/>
      <w:r>
        <w:t>dis_code</w:t>
      </w:r>
      <w:proofErr w:type="spellEnd"/>
      <w:r>
        <w:t>) {</w:t>
      </w:r>
    </w:p>
    <w:p w14:paraId="6FA1843E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for (int j = 0; j &lt; this-&gt;</w:t>
      </w:r>
      <w:proofErr w:type="spellStart"/>
      <w:r>
        <w:t>listLinks</w:t>
      </w:r>
      <w:proofErr w:type="spellEnd"/>
      <w:r>
        <w:t xml:space="preserve">-&gt;Count; </w:t>
      </w:r>
      <w:proofErr w:type="spellStart"/>
      <w:r>
        <w:t>j++</w:t>
      </w:r>
      <w:proofErr w:type="spellEnd"/>
      <w:r>
        <w:t>) {</w:t>
      </w:r>
    </w:p>
    <w:p w14:paraId="225B22EE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    Link^ link = </w:t>
      </w:r>
      <w:proofErr w:type="spellStart"/>
      <w:r>
        <w:t>dynamic_cast</w:t>
      </w:r>
      <w:proofErr w:type="spellEnd"/>
      <w:r>
        <w:t xml:space="preserve"> &lt;Link^&gt; (this-&gt;</w:t>
      </w:r>
      <w:proofErr w:type="spellStart"/>
      <w:r>
        <w:t>listLinks</w:t>
      </w:r>
      <w:proofErr w:type="spellEnd"/>
      <w:r>
        <w:t>[j]);</w:t>
      </w:r>
    </w:p>
    <w:p w14:paraId="1D57C739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    if (link-&gt;</w:t>
      </w:r>
      <w:proofErr w:type="spellStart"/>
      <w:r>
        <w:t>dis_code</w:t>
      </w:r>
      <w:proofErr w:type="spellEnd"/>
      <w:r>
        <w:t xml:space="preserve"> == </w:t>
      </w:r>
      <w:proofErr w:type="spellStart"/>
      <w:r>
        <w:t>t_subj</w:t>
      </w:r>
      <w:proofErr w:type="spellEnd"/>
      <w:r>
        <w:t>-&gt;</w:t>
      </w:r>
      <w:proofErr w:type="spellStart"/>
      <w:r>
        <w:t>dis_code</w:t>
      </w:r>
      <w:proofErr w:type="spellEnd"/>
      <w:r>
        <w:t>) {</w:t>
      </w:r>
    </w:p>
    <w:p w14:paraId="4B82A97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        this-&gt;</w:t>
      </w:r>
      <w:proofErr w:type="spellStart"/>
      <w:r>
        <w:t>listLinks</w:t>
      </w:r>
      <w:proofErr w:type="spellEnd"/>
      <w:r>
        <w:t>-&gt;</w:t>
      </w:r>
      <w:proofErr w:type="spellStart"/>
      <w:r>
        <w:t>RemoveAt</w:t>
      </w:r>
      <w:proofErr w:type="spellEnd"/>
      <w:r>
        <w:t>(j);</w:t>
      </w:r>
    </w:p>
    <w:p w14:paraId="6EAC8A01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        </w:t>
      </w:r>
      <w:proofErr w:type="spellStart"/>
      <w:r>
        <w:t>del_count</w:t>
      </w:r>
      <w:proofErr w:type="spellEnd"/>
      <w:r>
        <w:t>++;</w:t>
      </w:r>
    </w:p>
    <w:p w14:paraId="6C373CA6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    }</w:t>
      </w:r>
    </w:p>
    <w:p w14:paraId="1E1EA8EA" w14:textId="77777777" w:rsidR="00185668" w:rsidRDefault="00185668" w:rsidP="00185668">
      <w:pPr>
        <w:pStyle w:val="a"/>
        <w:numPr>
          <w:ilvl w:val="0"/>
          <w:numId w:val="26"/>
        </w:numPr>
      </w:pPr>
      <w:r>
        <w:lastRenderedPageBreak/>
        <w:t xml:space="preserve">                }</w:t>
      </w:r>
    </w:p>
    <w:p w14:paraId="1942CF2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this-&gt;</w:t>
      </w:r>
      <w:proofErr w:type="spellStart"/>
      <w:r>
        <w:t>listSubjects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12FE1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break;</w:t>
      </w:r>
    </w:p>
    <w:p w14:paraId="7AA98A4B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}</w:t>
      </w:r>
    </w:p>
    <w:p w14:paraId="552B6152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}</w:t>
      </w:r>
    </w:p>
    <w:p w14:paraId="7C416D36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t xml:space="preserve">    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>("Из списка дисциплин удалена запись");</w:t>
      </w:r>
    </w:p>
    <w:p w14:paraId="7507BC6E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    </w:t>
      </w:r>
      <w:r>
        <w:t>if (</w:t>
      </w:r>
      <w:proofErr w:type="spellStart"/>
      <w:r>
        <w:t>del_count</w:t>
      </w:r>
      <w:proofErr w:type="spellEnd"/>
      <w:r>
        <w:t xml:space="preserve"> &gt; 0) {</w:t>
      </w:r>
    </w:p>
    <w:p w14:paraId="44D4C611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t xml:space="preserve">        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 xml:space="preserve">("Вслед удалено " + </w:t>
      </w:r>
      <w:proofErr w:type="spellStart"/>
      <w:r>
        <w:t>del</w:t>
      </w:r>
      <w:proofErr w:type="spellEnd"/>
      <w:r w:rsidRPr="00185668">
        <w:rPr>
          <w:lang w:val="ru-RU"/>
        </w:rPr>
        <w:t>_</w:t>
      </w:r>
      <w:proofErr w:type="spellStart"/>
      <w:r>
        <w:t>count</w:t>
      </w:r>
      <w:proofErr w:type="spellEnd"/>
      <w:r w:rsidRPr="00185668">
        <w:rPr>
          <w:lang w:val="ru-RU"/>
        </w:rPr>
        <w:t xml:space="preserve"> + " записей из списка связей");</w:t>
      </w:r>
    </w:p>
    <w:p w14:paraId="31BF48A0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    </w:t>
      </w:r>
      <w:r>
        <w:t>}</w:t>
      </w:r>
    </w:p>
    <w:p w14:paraId="125202C9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break;</w:t>
      </w:r>
    </w:p>
    <w:p w14:paraId="6F4198A2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default:</w:t>
      </w:r>
    </w:p>
    <w:p w14:paraId="428960DC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t xml:space="preserve">    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>("Ошибка, выбран некорректный формат данных");</w:t>
      </w:r>
    </w:p>
    <w:p w14:paraId="2B55A1E1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    </w:t>
      </w:r>
      <w:r>
        <w:t>break;</w:t>
      </w:r>
    </w:p>
    <w:p w14:paraId="0F2FF2E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3D876529" w14:textId="77777777" w:rsidR="00185668" w:rsidRDefault="00185668" w:rsidP="00185668">
      <w:pPr>
        <w:pStyle w:val="a"/>
        <w:numPr>
          <w:ilvl w:val="0"/>
          <w:numId w:val="26"/>
        </w:numPr>
      </w:pPr>
      <w:r>
        <w:t>}</w:t>
      </w:r>
    </w:p>
    <w:p w14:paraId="0E40A16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List&lt;Object^&gt;^ </w:t>
      </w:r>
      <w:proofErr w:type="spellStart"/>
      <w:r>
        <w:t>DataManager</w:t>
      </w:r>
      <w:proofErr w:type="spellEnd"/>
      <w:r>
        <w:t>::</w:t>
      </w:r>
      <w:proofErr w:type="spellStart"/>
      <w:r>
        <w:t>FindNodes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type, String^ line) {</w:t>
      </w:r>
    </w:p>
    <w:p w14:paraId="607D89AB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int </w:t>
      </w:r>
      <w:proofErr w:type="spellStart"/>
      <w:r>
        <w:t>find_count</w:t>
      </w:r>
      <w:proofErr w:type="spellEnd"/>
      <w:r>
        <w:t xml:space="preserve"> = 0;</w:t>
      </w:r>
    </w:p>
    <w:p w14:paraId="4B17525E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List&lt;Object^&gt;^ list = </w:t>
      </w:r>
      <w:proofErr w:type="spellStart"/>
      <w:r>
        <w:t>gcnew</w:t>
      </w:r>
      <w:proofErr w:type="spellEnd"/>
      <w:r>
        <w:t xml:space="preserve"> List&lt;Object^&gt;();</w:t>
      </w:r>
    </w:p>
    <w:p w14:paraId="58BFB38B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switch (type) {</w:t>
      </w:r>
    </w:p>
    <w:p w14:paraId="4D57BBB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case T_LINK:</w:t>
      </w:r>
    </w:p>
    <w:p w14:paraId="39C8CAE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for each (Link^ link in (this-&gt;</w:t>
      </w:r>
      <w:proofErr w:type="spellStart"/>
      <w:r>
        <w:t>listLinks</w:t>
      </w:r>
      <w:proofErr w:type="spellEnd"/>
      <w:r>
        <w:t>)) {</w:t>
      </w:r>
    </w:p>
    <w:p w14:paraId="671D941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if (link-&gt;ISBN-&gt;Contains(line) || link-&gt;</w:t>
      </w:r>
      <w:proofErr w:type="spellStart"/>
      <w:r>
        <w:t>dis_code</w:t>
      </w:r>
      <w:proofErr w:type="spellEnd"/>
      <w:r>
        <w:t>-&gt;Contains(line)) {</w:t>
      </w:r>
    </w:p>
    <w:p w14:paraId="74C79783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list-&gt;Add(link);</w:t>
      </w:r>
    </w:p>
    <w:p w14:paraId="280C7646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}</w:t>
      </w:r>
    </w:p>
    <w:p w14:paraId="012234A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}</w:t>
      </w:r>
    </w:p>
    <w:p w14:paraId="184B6AC7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break;</w:t>
      </w:r>
    </w:p>
    <w:p w14:paraId="204C01EE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case T_BOOK:</w:t>
      </w:r>
    </w:p>
    <w:p w14:paraId="1EF2B7D4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for each (Book^ book in (this-&gt;</w:t>
      </w:r>
      <w:proofErr w:type="spellStart"/>
      <w:r>
        <w:t>listBooks</w:t>
      </w:r>
      <w:proofErr w:type="spellEnd"/>
      <w:r>
        <w:t>)) {</w:t>
      </w:r>
    </w:p>
    <w:p w14:paraId="6083103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if (book-&gt;ISBN-&gt;Contains(line) || book-&gt;title-&gt;Contains(line) || book-&gt;author-&gt;Contains(line)) {</w:t>
      </w:r>
    </w:p>
    <w:p w14:paraId="1F1258D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list-&gt;Add(book);</w:t>
      </w:r>
    </w:p>
    <w:p w14:paraId="1DE761D6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}</w:t>
      </w:r>
    </w:p>
    <w:p w14:paraId="50A122E3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}</w:t>
      </w:r>
    </w:p>
    <w:p w14:paraId="50C437A1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break;</w:t>
      </w:r>
    </w:p>
    <w:p w14:paraId="1296FB2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case T_SUBJECT:</w:t>
      </w:r>
    </w:p>
    <w:p w14:paraId="452E9F1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for each (Subject^ subj in (this-&gt;</w:t>
      </w:r>
      <w:proofErr w:type="spellStart"/>
      <w:r>
        <w:t>listSubjects</w:t>
      </w:r>
      <w:proofErr w:type="spellEnd"/>
      <w:r>
        <w:t>)) {</w:t>
      </w:r>
    </w:p>
    <w:p w14:paraId="289A734D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if (subj-&gt;</w:t>
      </w:r>
      <w:proofErr w:type="spellStart"/>
      <w:r>
        <w:t>dis_code</w:t>
      </w:r>
      <w:proofErr w:type="spellEnd"/>
      <w:r>
        <w:t>-&gt;Contains(line) || subj-&gt;name-&gt;Contains(line) || subj-&gt;description-&gt;Contains(line)) {</w:t>
      </w:r>
    </w:p>
    <w:p w14:paraId="4846160E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    list-&gt;Add(subj);</w:t>
      </w:r>
    </w:p>
    <w:p w14:paraId="43C9030F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    }</w:t>
      </w:r>
    </w:p>
    <w:p w14:paraId="1187267A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}</w:t>
      </w:r>
    </w:p>
    <w:p w14:paraId="08DBC980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    break;</w:t>
      </w:r>
    </w:p>
    <w:p w14:paraId="72CDE94C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default:</w:t>
      </w:r>
    </w:p>
    <w:p w14:paraId="607BF27B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t xml:space="preserve">    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>("Ошибка, выбран некорректный формат данных");</w:t>
      </w:r>
    </w:p>
    <w:p w14:paraId="0E124BDA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    </w:t>
      </w:r>
      <w:r>
        <w:t>break;</w:t>
      </w:r>
    </w:p>
    <w:p w14:paraId="6EF4A4A3" w14:textId="77777777" w:rsidR="00185668" w:rsidRDefault="00185668" w:rsidP="00185668">
      <w:pPr>
        <w:pStyle w:val="a"/>
        <w:numPr>
          <w:ilvl w:val="0"/>
          <w:numId w:val="26"/>
        </w:numPr>
      </w:pPr>
      <w:r>
        <w:t xml:space="preserve">    }</w:t>
      </w:r>
    </w:p>
    <w:p w14:paraId="3A5CF521" w14:textId="77777777" w:rsidR="00185668" w:rsidRPr="00185668" w:rsidRDefault="00185668" w:rsidP="00185668">
      <w:pPr>
        <w:pStyle w:val="a"/>
        <w:numPr>
          <w:ilvl w:val="0"/>
          <w:numId w:val="26"/>
        </w:numPr>
        <w:rPr>
          <w:lang w:val="ru-RU"/>
        </w:rPr>
      </w:pPr>
      <w:r w:rsidRPr="00185668">
        <w:rPr>
          <w:lang w:val="ru-RU"/>
        </w:rPr>
        <w:lastRenderedPageBreak/>
        <w:t xml:space="preserve">    </w:t>
      </w:r>
      <w:r>
        <w:t>Console</w:t>
      </w:r>
      <w:r w:rsidRPr="00185668">
        <w:rPr>
          <w:lang w:val="ru-RU"/>
        </w:rPr>
        <w:t>::</w:t>
      </w:r>
      <w:r>
        <w:t>WriteLine</w:t>
      </w:r>
      <w:r w:rsidRPr="00185668">
        <w:rPr>
          <w:lang w:val="ru-RU"/>
        </w:rPr>
        <w:t xml:space="preserve">("Найдено " + </w:t>
      </w:r>
      <w:proofErr w:type="spellStart"/>
      <w:r>
        <w:t>find</w:t>
      </w:r>
      <w:proofErr w:type="spellEnd"/>
      <w:r w:rsidRPr="00185668">
        <w:rPr>
          <w:lang w:val="ru-RU"/>
        </w:rPr>
        <w:t>_</w:t>
      </w:r>
      <w:proofErr w:type="spellStart"/>
      <w:r>
        <w:t>count</w:t>
      </w:r>
      <w:proofErr w:type="spellEnd"/>
      <w:r w:rsidRPr="00185668">
        <w:rPr>
          <w:lang w:val="ru-RU"/>
        </w:rPr>
        <w:t xml:space="preserve"> + " записей по заданной строке");</w:t>
      </w:r>
    </w:p>
    <w:p w14:paraId="1B34CCD4" w14:textId="77777777" w:rsidR="00185668" w:rsidRDefault="00185668" w:rsidP="00185668">
      <w:pPr>
        <w:pStyle w:val="a"/>
        <w:numPr>
          <w:ilvl w:val="0"/>
          <w:numId w:val="26"/>
        </w:numPr>
      </w:pPr>
      <w:r w:rsidRPr="00185668">
        <w:rPr>
          <w:lang w:val="ru-RU"/>
        </w:rPr>
        <w:t xml:space="preserve">    </w:t>
      </w:r>
      <w:r>
        <w:t>return list;</w:t>
      </w:r>
    </w:p>
    <w:p w14:paraId="2BE47A2C" w14:textId="53A2B2B0" w:rsidR="00D376B1" w:rsidRPr="00D376B1" w:rsidRDefault="00185668" w:rsidP="00185668">
      <w:pPr>
        <w:pStyle w:val="a"/>
        <w:numPr>
          <w:ilvl w:val="0"/>
          <w:numId w:val="26"/>
        </w:numPr>
      </w:pPr>
      <w:r>
        <w:t>}</w:t>
      </w:r>
    </w:p>
    <w:sectPr w:rsidR="00D376B1" w:rsidRPr="00D3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F4330AC"/>
    <w:multiLevelType w:val="hybridMultilevel"/>
    <w:tmpl w:val="1E2A9A46"/>
    <w:lvl w:ilvl="0" w:tplc="F30CCF72">
      <w:start w:val="1"/>
      <w:numFmt w:val="decimal"/>
      <w:suff w:val="space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02DDA"/>
    <w:multiLevelType w:val="hybridMultilevel"/>
    <w:tmpl w:val="0DB435CE"/>
    <w:lvl w:ilvl="0" w:tplc="88A45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871C16"/>
    <w:multiLevelType w:val="multilevel"/>
    <w:tmpl w:val="DBCA4E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E14165B"/>
    <w:multiLevelType w:val="hybridMultilevel"/>
    <w:tmpl w:val="A880E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709338192">
    <w:abstractNumId w:val="4"/>
  </w:num>
  <w:num w:numId="2" w16cid:durableId="214393488">
    <w:abstractNumId w:val="11"/>
  </w:num>
  <w:num w:numId="3" w16cid:durableId="862521655">
    <w:abstractNumId w:val="0"/>
  </w:num>
  <w:num w:numId="4" w16cid:durableId="1068260544">
    <w:abstractNumId w:val="6"/>
  </w:num>
  <w:num w:numId="5" w16cid:durableId="252009724">
    <w:abstractNumId w:val="9"/>
  </w:num>
  <w:num w:numId="6" w16cid:durableId="998390428">
    <w:abstractNumId w:val="2"/>
  </w:num>
  <w:num w:numId="7" w16cid:durableId="718554864">
    <w:abstractNumId w:val="9"/>
    <w:lvlOverride w:ilvl="0">
      <w:startOverride w:val="1"/>
    </w:lvlOverride>
  </w:num>
  <w:num w:numId="8" w16cid:durableId="179900751">
    <w:abstractNumId w:val="9"/>
    <w:lvlOverride w:ilvl="0">
      <w:startOverride w:val="1"/>
    </w:lvlOverride>
  </w:num>
  <w:num w:numId="9" w16cid:durableId="973563290">
    <w:abstractNumId w:val="9"/>
    <w:lvlOverride w:ilvl="0">
      <w:startOverride w:val="1"/>
    </w:lvlOverride>
  </w:num>
  <w:num w:numId="10" w16cid:durableId="1372531272">
    <w:abstractNumId w:val="9"/>
    <w:lvlOverride w:ilvl="0">
      <w:startOverride w:val="1"/>
    </w:lvlOverride>
  </w:num>
  <w:num w:numId="11" w16cid:durableId="919943465">
    <w:abstractNumId w:val="9"/>
    <w:lvlOverride w:ilvl="0">
      <w:startOverride w:val="1"/>
    </w:lvlOverride>
  </w:num>
  <w:num w:numId="12" w16cid:durableId="1260748116">
    <w:abstractNumId w:val="9"/>
    <w:lvlOverride w:ilvl="0">
      <w:startOverride w:val="1"/>
    </w:lvlOverride>
  </w:num>
  <w:num w:numId="13" w16cid:durableId="621501147">
    <w:abstractNumId w:val="9"/>
    <w:lvlOverride w:ilvl="0">
      <w:startOverride w:val="1"/>
    </w:lvlOverride>
  </w:num>
  <w:num w:numId="14" w16cid:durableId="275644515">
    <w:abstractNumId w:val="9"/>
    <w:lvlOverride w:ilvl="0">
      <w:startOverride w:val="1"/>
    </w:lvlOverride>
  </w:num>
  <w:num w:numId="15" w16cid:durableId="1965652289">
    <w:abstractNumId w:val="9"/>
    <w:lvlOverride w:ilvl="0">
      <w:startOverride w:val="1"/>
    </w:lvlOverride>
  </w:num>
  <w:num w:numId="16" w16cid:durableId="1090082345">
    <w:abstractNumId w:val="9"/>
    <w:lvlOverride w:ilvl="0">
      <w:startOverride w:val="1"/>
    </w:lvlOverride>
  </w:num>
  <w:num w:numId="17" w16cid:durableId="1360164615">
    <w:abstractNumId w:val="9"/>
    <w:lvlOverride w:ilvl="0">
      <w:startOverride w:val="1"/>
    </w:lvlOverride>
  </w:num>
  <w:num w:numId="18" w16cid:durableId="1065030142">
    <w:abstractNumId w:val="10"/>
  </w:num>
  <w:num w:numId="19" w16cid:durableId="1138689446">
    <w:abstractNumId w:val="1"/>
  </w:num>
  <w:num w:numId="20" w16cid:durableId="1073116963">
    <w:abstractNumId w:val="7"/>
  </w:num>
  <w:num w:numId="21" w16cid:durableId="550044677">
    <w:abstractNumId w:val="9"/>
    <w:lvlOverride w:ilvl="0">
      <w:startOverride w:val="1"/>
    </w:lvlOverride>
  </w:num>
  <w:num w:numId="22" w16cid:durableId="1461876315">
    <w:abstractNumId w:val="5"/>
  </w:num>
  <w:num w:numId="23" w16cid:durableId="1266426907">
    <w:abstractNumId w:val="8"/>
  </w:num>
  <w:num w:numId="24" w16cid:durableId="1922910271">
    <w:abstractNumId w:val="3"/>
  </w:num>
  <w:num w:numId="25" w16cid:durableId="1384983248">
    <w:abstractNumId w:val="9"/>
    <w:lvlOverride w:ilvl="0">
      <w:startOverride w:val="1"/>
    </w:lvlOverride>
  </w:num>
  <w:num w:numId="26" w16cid:durableId="31896602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AF"/>
    <w:rsid w:val="00065099"/>
    <w:rsid w:val="00092E4B"/>
    <w:rsid w:val="0012683E"/>
    <w:rsid w:val="001400F2"/>
    <w:rsid w:val="001470E8"/>
    <w:rsid w:val="00173372"/>
    <w:rsid w:val="001821C2"/>
    <w:rsid w:val="00185668"/>
    <w:rsid w:val="00194EB0"/>
    <w:rsid w:val="001B5EE2"/>
    <w:rsid w:val="002709BC"/>
    <w:rsid w:val="002C374E"/>
    <w:rsid w:val="003002BA"/>
    <w:rsid w:val="00324FFA"/>
    <w:rsid w:val="003366B1"/>
    <w:rsid w:val="00340E0A"/>
    <w:rsid w:val="00341470"/>
    <w:rsid w:val="00357893"/>
    <w:rsid w:val="003B0423"/>
    <w:rsid w:val="003E60CB"/>
    <w:rsid w:val="004262DF"/>
    <w:rsid w:val="0048071E"/>
    <w:rsid w:val="00580910"/>
    <w:rsid w:val="005B418F"/>
    <w:rsid w:val="005D77DE"/>
    <w:rsid w:val="00623056"/>
    <w:rsid w:val="006D01BA"/>
    <w:rsid w:val="00722AF0"/>
    <w:rsid w:val="00737E5B"/>
    <w:rsid w:val="00764876"/>
    <w:rsid w:val="00767631"/>
    <w:rsid w:val="0078670A"/>
    <w:rsid w:val="007A6A51"/>
    <w:rsid w:val="007B5CCC"/>
    <w:rsid w:val="008174F4"/>
    <w:rsid w:val="00824664"/>
    <w:rsid w:val="008B4352"/>
    <w:rsid w:val="008F0ADB"/>
    <w:rsid w:val="00916ABF"/>
    <w:rsid w:val="00935130"/>
    <w:rsid w:val="00943D9E"/>
    <w:rsid w:val="009824C4"/>
    <w:rsid w:val="00984FC9"/>
    <w:rsid w:val="009853BB"/>
    <w:rsid w:val="00995145"/>
    <w:rsid w:val="009A768B"/>
    <w:rsid w:val="00A623E1"/>
    <w:rsid w:val="00B16BBB"/>
    <w:rsid w:val="00B323C9"/>
    <w:rsid w:val="00B434EA"/>
    <w:rsid w:val="00BA29AF"/>
    <w:rsid w:val="00BA2C08"/>
    <w:rsid w:val="00BA363B"/>
    <w:rsid w:val="00BE74A2"/>
    <w:rsid w:val="00BF1E80"/>
    <w:rsid w:val="00C02448"/>
    <w:rsid w:val="00C26556"/>
    <w:rsid w:val="00C731A5"/>
    <w:rsid w:val="00CD52AF"/>
    <w:rsid w:val="00D02C31"/>
    <w:rsid w:val="00D038DB"/>
    <w:rsid w:val="00D376B1"/>
    <w:rsid w:val="00D414E3"/>
    <w:rsid w:val="00D71654"/>
    <w:rsid w:val="00DA3F07"/>
    <w:rsid w:val="00DE6143"/>
    <w:rsid w:val="00DF3986"/>
    <w:rsid w:val="00E01A02"/>
    <w:rsid w:val="00E53AAA"/>
    <w:rsid w:val="00E73E86"/>
    <w:rsid w:val="00EB1F58"/>
    <w:rsid w:val="00EB44B5"/>
    <w:rsid w:val="00F02D1F"/>
    <w:rsid w:val="00F25B6D"/>
    <w:rsid w:val="00F437DB"/>
    <w:rsid w:val="00F655E1"/>
    <w:rsid w:val="00F7018B"/>
    <w:rsid w:val="00F72EDC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B1F58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EB1F58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1"/>
    <w:uiPriority w:val="99"/>
    <w:semiHidden/>
    <w:rsid w:val="00916A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177523-C83B-4CDE-BDB4-60B36962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TotalTime>449</TotalTime>
  <Pages>14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Мумладзе Александр Сергоевич</cp:lastModifiedBy>
  <cp:revision>65</cp:revision>
  <dcterms:created xsi:type="dcterms:W3CDTF">2023-11-21T15:02:00Z</dcterms:created>
  <dcterms:modified xsi:type="dcterms:W3CDTF">2024-04-01T15:48:00Z</dcterms:modified>
</cp:coreProperties>
</file>